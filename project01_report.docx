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8F0C1" w14:textId="77777777" w:rsidR="00E97402" w:rsidRDefault="00E97402">
      <w:pPr>
        <w:pStyle w:val="Text"/>
        <w:ind w:firstLine="0"/>
        <w:rPr>
          <w:sz w:val="18"/>
          <w:szCs w:val="18"/>
        </w:rPr>
      </w:pPr>
      <w:r>
        <w:rPr>
          <w:sz w:val="18"/>
          <w:szCs w:val="18"/>
        </w:rPr>
        <w:footnoteReference w:customMarkFollows="1" w:id="2"/>
        <w:sym w:font="Symbol" w:char="F020"/>
      </w:r>
    </w:p>
    <w:p w14:paraId="6689089B" w14:textId="3939EBE5" w:rsidR="00E97402" w:rsidRDefault="008954BD">
      <w:pPr>
        <w:pStyle w:val="Title"/>
        <w:framePr w:wrap="notBeside"/>
      </w:pPr>
      <w:r>
        <w:t>Project 0</w:t>
      </w:r>
      <w:r w:rsidR="008E4BCB">
        <w:t>1</w:t>
      </w:r>
      <w:r>
        <w:t xml:space="preserve">: </w:t>
      </w:r>
      <w:r w:rsidR="003D2CD3">
        <w:t>CNN and KNN Approaches to Letter Classification</w:t>
      </w:r>
    </w:p>
    <w:p w14:paraId="321C231D" w14:textId="369AD0F6" w:rsidR="00E97402" w:rsidRPr="00AD0043" w:rsidRDefault="006E03D4">
      <w:pPr>
        <w:pStyle w:val="Authors"/>
        <w:framePr w:wrap="notBeside"/>
        <w:rPr>
          <w:rStyle w:val="MemberType"/>
        </w:rPr>
      </w:pPr>
      <w:r w:rsidRPr="00AD0043">
        <w:rPr>
          <w:i/>
        </w:rPr>
        <w:t>Ross Spencer</w:t>
      </w:r>
      <w:r w:rsidR="00F53302" w:rsidRPr="00AD0043">
        <w:rPr>
          <w:rStyle w:val="MemberType"/>
        </w:rPr>
        <w:t xml:space="preserve">, </w:t>
      </w:r>
      <w:proofErr w:type="spellStart"/>
      <w:r w:rsidR="003D2CD3" w:rsidRPr="00AD0043">
        <w:rPr>
          <w:rStyle w:val="MemberType"/>
        </w:rPr>
        <w:t>Yutai</w:t>
      </w:r>
      <w:proofErr w:type="spellEnd"/>
      <w:r w:rsidR="003D2CD3" w:rsidRPr="00AD0043">
        <w:rPr>
          <w:rStyle w:val="MemberType"/>
        </w:rPr>
        <w:t xml:space="preserve"> Zhou, Caleb Robey</w:t>
      </w:r>
    </w:p>
    <w:p w14:paraId="63D2D8A1" w14:textId="77777777" w:rsidR="003D2CD3" w:rsidRPr="003D2CD3" w:rsidRDefault="003D2CD3" w:rsidP="003D2CD3"/>
    <w:p w14:paraId="7C7BCC39" w14:textId="7A3DA53E" w:rsidR="00E97402" w:rsidRDefault="00E97402">
      <w:pPr>
        <w:pStyle w:val="Abstract"/>
      </w:pPr>
      <w:r>
        <w:rPr>
          <w:i/>
          <w:iCs/>
        </w:rPr>
        <w:t>Abstract</w:t>
      </w:r>
      <w:r>
        <w:t>—</w:t>
      </w:r>
      <w:r w:rsidR="00115E72">
        <w:t xml:space="preserve">This project’s aim </w:t>
      </w:r>
      <w:r w:rsidR="003151D9">
        <w:t>is</w:t>
      </w:r>
      <w:r w:rsidR="006E03D4">
        <w:t xml:space="preserve"> to </w:t>
      </w:r>
      <w:r w:rsidR="009F339C">
        <w:t>perform character recognition</w:t>
      </w:r>
      <w:r w:rsidR="006E03D4">
        <w:t xml:space="preserve">. Given </w:t>
      </w:r>
      <w:r w:rsidR="009F339C">
        <w:t xml:space="preserve">binary images </w:t>
      </w:r>
      <w:r w:rsidR="000937E6">
        <w:t xml:space="preserve">containing one character each, we have taken </w:t>
      </w:r>
      <w:r w:rsidR="00DF3658">
        <w:t>2</w:t>
      </w:r>
      <w:r w:rsidR="000937E6">
        <w:t xml:space="preserve"> approaches toward </w:t>
      </w:r>
      <w:r w:rsidR="001E1F33">
        <w:t xml:space="preserve">classifying </w:t>
      </w:r>
      <w:r w:rsidR="00E10E34">
        <w:t xml:space="preserve">the picture into one of </w:t>
      </w:r>
      <w:r w:rsidR="00DF3658">
        <w:t xml:space="preserve">3 or </w:t>
      </w:r>
      <w:r w:rsidR="000411A5">
        <w:t>9</w:t>
      </w:r>
      <w:r w:rsidR="00E10E34">
        <w:t xml:space="preserve"> categories</w:t>
      </w:r>
      <w:r w:rsidR="00DF3658">
        <w:t>, depending on the dataset</w:t>
      </w:r>
      <w:r w:rsidR="006E03D4">
        <w:t xml:space="preserve">. </w:t>
      </w:r>
      <w:r w:rsidR="00DE4778">
        <w:t xml:space="preserve">This paper </w:t>
      </w:r>
      <w:r w:rsidR="00E10E34">
        <w:t xml:space="preserve">leverages a </w:t>
      </w:r>
      <w:r w:rsidR="00015E64">
        <w:t xml:space="preserve">convolutional neural network </w:t>
      </w:r>
      <w:r w:rsidR="00B35AD9">
        <w:t>and</w:t>
      </w:r>
      <w:r w:rsidR="00E10E34">
        <w:t xml:space="preserve"> KNN with feature extraction</w:t>
      </w:r>
      <w:r w:rsidR="00B35AD9">
        <w:t xml:space="preserve"> to attempt to find a</w:t>
      </w:r>
      <w:r w:rsidR="00F569C5">
        <w:t>n accurate m</w:t>
      </w:r>
      <w:bookmarkStart w:id="0" w:name="_GoBack"/>
      <w:bookmarkEnd w:id="0"/>
      <w:r w:rsidR="00F569C5">
        <w:t>ethod</w:t>
      </w:r>
      <w:r w:rsidR="00DF3658">
        <w:t xml:space="preserve">, with 2 further implementations of a vanilla pixel-based KNN and a </w:t>
      </w:r>
      <w:r w:rsidR="00D250D0">
        <w:t>traditional</w:t>
      </w:r>
      <w:r w:rsidR="00DF3658">
        <w:t xml:space="preserve"> </w:t>
      </w:r>
      <w:r w:rsidR="00D250D0">
        <w:t>vector neural net (taking each pixel as an input) without a convolution layer</w:t>
      </w:r>
      <w:r w:rsidR="00F569C5">
        <w:t>.</w:t>
      </w:r>
      <w:r w:rsidR="00C05ED3">
        <w:t xml:space="preserve"> Inspired by the robust power of CNNs </w:t>
      </w:r>
      <w:r w:rsidR="007F5CAF">
        <w:t xml:space="preserve">in similar applications, we find that </w:t>
      </w:r>
      <w:r w:rsidR="00883A55">
        <w:t xml:space="preserve">our </w:t>
      </w:r>
      <w:r w:rsidR="00B22077">
        <w:t>CN</w:t>
      </w:r>
      <w:r w:rsidR="00883A55">
        <w:t>N</w:t>
      </w:r>
      <w:r w:rsidR="00B22077">
        <w:t xml:space="preserve"> </w:t>
      </w:r>
      <w:r w:rsidR="00883A55">
        <w:t xml:space="preserve">outperforms </w:t>
      </w:r>
      <w:r w:rsidR="005A191D">
        <w:t xml:space="preserve">our </w:t>
      </w:r>
      <w:r w:rsidR="00883A55">
        <w:t>KNN</w:t>
      </w:r>
      <w:r w:rsidR="00D250D0">
        <w:t>s and traditional NN</w:t>
      </w:r>
      <w:r w:rsidR="00883A55">
        <w:t xml:space="preserve"> </w:t>
      </w:r>
      <w:r w:rsidR="00270151">
        <w:t>on real-world data.</w:t>
      </w:r>
    </w:p>
    <w:p w14:paraId="3456ABDB" w14:textId="77777777" w:rsidR="00E97402" w:rsidRDefault="00E97402"/>
    <w:p w14:paraId="7C0BC1DA" w14:textId="73059097" w:rsidR="00E97402" w:rsidRDefault="00E97402">
      <w:pPr>
        <w:pStyle w:val="IndexTerms"/>
      </w:pPr>
      <w:bookmarkStart w:id="1" w:name="PointTmp"/>
      <w:r>
        <w:rPr>
          <w:i/>
          <w:iCs/>
        </w:rPr>
        <w:t>Index Terms</w:t>
      </w:r>
      <w:r>
        <w:t>—</w:t>
      </w:r>
      <w:r w:rsidR="006E03D4">
        <w:t>Computer Vision, Machine Learning, Statistical Learning</w:t>
      </w:r>
      <w:r w:rsidR="00AC56C1">
        <w:t xml:space="preserve">, KNN, </w:t>
      </w:r>
      <w:r w:rsidR="003D2D52">
        <w:t xml:space="preserve">Neural Network, </w:t>
      </w:r>
      <w:r w:rsidR="00920478">
        <w:t>Convolution</w:t>
      </w:r>
      <w:r w:rsidR="000E078B">
        <w:t>al Neural Network</w:t>
      </w:r>
    </w:p>
    <w:p w14:paraId="6A18CB78" w14:textId="77777777" w:rsidR="00E97402" w:rsidRDefault="00E97402"/>
    <w:bookmarkEnd w:id="1"/>
    <w:p w14:paraId="54429D6C" w14:textId="77777777" w:rsidR="00E97402" w:rsidRDefault="00E97402">
      <w:pPr>
        <w:pStyle w:val="Heading1"/>
      </w:pPr>
      <w:r>
        <w:t>I</w:t>
      </w:r>
      <w:r>
        <w:rPr>
          <w:sz w:val="16"/>
          <w:szCs w:val="16"/>
        </w:rPr>
        <w:t>NTRODUCTION</w:t>
      </w:r>
    </w:p>
    <w:p w14:paraId="1A9E287B" w14:textId="77777777" w:rsidR="00E97402" w:rsidRDefault="00AF1319">
      <w:pPr>
        <w:pStyle w:val="Text"/>
        <w:keepNext/>
        <w:framePr w:dropCap="drop" w:lines="2" w:wrap="auto" w:vAnchor="text" w:hAnchor="text"/>
        <w:spacing w:line="480" w:lineRule="exact"/>
        <w:ind w:firstLine="0"/>
        <w:rPr>
          <w:smallCaps/>
          <w:position w:val="-3"/>
          <w:sz w:val="56"/>
          <w:szCs w:val="56"/>
        </w:rPr>
      </w:pPr>
      <w:r>
        <w:rPr>
          <w:position w:val="-3"/>
          <w:sz w:val="56"/>
          <w:szCs w:val="56"/>
        </w:rPr>
        <w:t>H</w:t>
      </w:r>
    </w:p>
    <w:p w14:paraId="323D8EE0" w14:textId="5372BE7B" w:rsidR="006B62E7" w:rsidRDefault="00AF1319" w:rsidP="00461B9A">
      <w:pPr>
        <w:pStyle w:val="Text"/>
        <w:ind w:firstLine="0"/>
      </w:pPr>
      <w:r>
        <w:rPr>
          <w:smallCaps/>
        </w:rPr>
        <w:t>ow</w:t>
      </w:r>
      <w:r w:rsidR="00E97402">
        <w:t xml:space="preserve"> </w:t>
      </w:r>
      <w:r>
        <w:t xml:space="preserve">do </w:t>
      </w:r>
      <w:r w:rsidR="008E017C">
        <w:t xml:space="preserve">we </w:t>
      </w:r>
      <w:r w:rsidR="00B62C64">
        <w:t xml:space="preserve">perform character recognition on messy </w:t>
      </w:r>
      <w:r w:rsidR="003F0FC5">
        <w:t xml:space="preserve">real-world </w:t>
      </w:r>
      <w:r w:rsidR="00AA2E49">
        <w:t>scans</w:t>
      </w:r>
      <w:r w:rsidR="008F5869">
        <w:t xml:space="preserve"> of handwriting</w:t>
      </w:r>
      <w:r>
        <w:t xml:space="preserve">? In </w:t>
      </w:r>
      <w:r w:rsidR="00F20A2E">
        <w:t xml:space="preserve">this project, </w:t>
      </w:r>
      <w:r w:rsidR="008F5869">
        <w:t>we</w:t>
      </w:r>
      <w:r w:rsidR="00F20A2E">
        <w:t xml:space="preserve"> present 2 approaches to determine </w:t>
      </w:r>
      <w:r w:rsidR="00461B9A">
        <w:t xml:space="preserve">which character </w:t>
      </w:r>
      <w:r w:rsidR="004A4D59">
        <w:t xml:space="preserve">is contained within a binary image. </w:t>
      </w:r>
    </w:p>
    <w:p w14:paraId="5AA042A5" w14:textId="70BC57E0" w:rsidR="00ED752F" w:rsidRDefault="008416FE" w:rsidP="00461B9A">
      <w:pPr>
        <w:pStyle w:val="Text"/>
        <w:ind w:firstLine="0"/>
      </w:pPr>
      <w:r>
        <w:tab/>
        <w:t xml:space="preserve">Based off of papers on achieving high-accuracy character recognition, we chose to </w:t>
      </w:r>
      <w:r w:rsidR="0001762D">
        <w:t>evaluate using a K-</w:t>
      </w:r>
      <w:r w:rsidR="000843F7">
        <w:t>n</w:t>
      </w:r>
      <w:r w:rsidR="0001762D">
        <w:t xml:space="preserve">earest </w:t>
      </w:r>
      <w:r w:rsidR="000843F7">
        <w:t>n</w:t>
      </w:r>
      <w:r w:rsidR="0001762D">
        <w:t>eighbors classifier and a convolutional neural network</w:t>
      </w:r>
      <w:r w:rsidR="00D86607">
        <w:t xml:space="preserve"> based off of </w:t>
      </w:r>
      <w:r w:rsidR="00696665">
        <w:t xml:space="preserve">T. </w:t>
      </w:r>
      <w:proofErr w:type="spellStart"/>
      <w:r w:rsidR="00696665">
        <w:t>Makkar</w:t>
      </w:r>
      <w:proofErr w:type="spellEnd"/>
      <w:r w:rsidR="00D86607">
        <w:t xml:space="preserve">, 2017, showing that both achieved </w:t>
      </w:r>
      <w:r w:rsidR="00370B0B">
        <w:t>over 96</w:t>
      </w:r>
      <w:r w:rsidR="00D86607">
        <w:t xml:space="preserve">% accuracy </w:t>
      </w:r>
      <w:r w:rsidR="001D31AA">
        <w:t>on the MNIST dataset</w:t>
      </w:r>
      <w:r w:rsidR="00DF3658">
        <w:t xml:space="preserve"> for digit recognition</w:t>
      </w:r>
      <w:r w:rsidR="0001762D">
        <w:t>.</w:t>
      </w:r>
      <w:r w:rsidR="00A23BA6">
        <w:t xml:space="preserve"> </w:t>
      </w:r>
    </w:p>
    <w:p w14:paraId="640C524B" w14:textId="69FD73AD" w:rsidR="00950A9B" w:rsidRDefault="00950A9B" w:rsidP="00461B9A">
      <w:pPr>
        <w:pStyle w:val="Text"/>
        <w:ind w:firstLine="0"/>
      </w:pPr>
      <w:r>
        <w:tab/>
        <w:t xml:space="preserve">Since we chose to use </w:t>
      </w:r>
      <w:r w:rsidR="00BC4A3E">
        <w:t xml:space="preserve">2 </w:t>
      </w:r>
      <w:r>
        <w:t>convolution layer</w:t>
      </w:r>
      <w:r w:rsidR="00BC4A3E">
        <w:t>s</w:t>
      </w:r>
      <w:r w:rsidR="007B1E61">
        <w:t xml:space="preserve"> in our CNN</w:t>
      </w:r>
      <w:r w:rsidR="00BC4A3E">
        <w:t xml:space="preserve">, we were curious to see how similarly implementing feature extraction </w:t>
      </w:r>
      <w:r w:rsidR="00742F71">
        <w:t xml:space="preserve">in a KNN would compare to a KNN using solely the raw pixel data of each image stretched out into 1 long line. </w:t>
      </w:r>
      <w:r w:rsidR="005949AC">
        <w:t xml:space="preserve">Basing our features off of those described by Frey et al. in 1991, </w:t>
      </w:r>
      <w:r w:rsidR="000E07AE">
        <w:t xml:space="preserve">we chose to recreate a more modern approach to their paper, using KNN instead of a Holland-style </w:t>
      </w:r>
      <w:r w:rsidR="00286777">
        <w:t>learning classifier syste</w:t>
      </w:r>
      <w:r w:rsidR="00DF3658">
        <w:t>m</w:t>
      </w:r>
      <w:r w:rsidR="00286777">
        <w:t>.</w:t>
      </w:r>
    </w:p>
    <w:p w14:paraId="1D0F6133" w14:textId="112F6CDA" w:rsidR="0073334B" w:rsidRDefault="00694D56" w:rsidP="00694D56">
      <w:pPr>
        <w:pStyle w:val="Heading1"/>
      </w:pPr>
      <w:r>
        <w:t>Implementation</w:t>
      </w:r>
    </w:p>
    <w:p w14:paraId="425010AA" w14:textId="1277D41D" w:rsidR="00B8065F" w:rsidRDefault="001D31AA" w:rsidP="004D71D4">
      <w:pPr>
        <w:pStyle w:val="Text"/>
      </w:pPr>
      <w:r>
        <w:t>Our first implementation relie</w:t>
      </w:r>
      <w:r w:rsidR="005C0205">
        <w:t>s</w:t>
      </w:r>
      <w:r>
        <w:t xml:space="preserve"> upon a K-Nearest Neighbors classifier, utilizing feature extraction following features described by Frey et al., 1991, for use in a different classifier.</w:t>
      </w:r>
      <w:r w:rsidR="000C121F">
        <w:t xml:space="preserve"> The features </w:t>
      </w:r>
      <w:r w:rsidR="00844A7D">
        <w:t>include t</w:t>
      </w:r>
      <w:r w:rsidR="00B8065F">
        <w:t>he x-axis center</w:t>
      </w:r>
      <w:r w:rsidR="00CC780E">
        <w:t xml:space="preserve"> and y-axis center</w:t>
      </w:r>
      <w:r w:rsidR="00B8065F">
        <w:t xml:space="preserve"> of the bounding box</w:t>
      </w:r>
      <w:r w:rsidR="00844A7D">
        <w:t xml:space="preserve">, the </w:t>
      </w:r>
      <w:r w:rsidR="00CC780E">
        <w:t xml:space="preserve">height and width of the bounding box, </w:t>
      </w:r>
      <w:r w:rsidR="00F670EF">
        <w:t xml:space="preserve">the total number of on-pixels in the </w:t>
      </w:r>
      <w:r w:rsidR="00A65DB2">
        <w:t xml:space="preserve">zero-padded image, </w:t>
      </w:r>
      <w:r w:rsidR="00860FFA">
        <w:t xml:space="preserve">the coordinates of the centroid of the letter, the average distances from the centroid </w:t>
      </w:r>
      <w:r w:rsidR="005D6BEB">
        <w:t xml:space="preserve">across both the x and y axes, </w:t>
      </w:r>
      <w:r w:rsidR="00457DD7">
        <w:t xml:space="preserve">the </w:t>
      </w:r>
      <w:r w:rsidR="00457DD7" w:rsidRPr="00457DD7">
        <w:t>correlation of the horizontal variance with the vertical position</w:t>
      </w:r>
      <w:r w:rsidR="00457DD7">
        <w:t xml:space="preserve">, the </w:t>
      </w:r>
      <w:r w:rsidR="00457DD7" w:rsidRPr="00457DD7">
        <w:t xml:space="preserve">correlation of the </w:t>
      </w:r>
      <w:r w:rsidR="00457DD7">
        <w:t>vertical</w:t>
      </w:r>
      <w:r w:rsidR="00457DD7" w:rsidRPr="00457DD7">
        <w:t xml:space="preserve"> variance with the </w:t>
      </w:r>
      <w:r w:rsidR="00457DD7">
        <w:t>horizontal</w:t>
      </w:r>
      <w:r w:rsidR="00457DD7" w:rsidRPr="00457DD7">
        <w:t xml:space="preserve"> position</w:t>
      </w:r>
      <w:r w:rsidR="00457DD7">
        <w:t xml:space="preserve">, </w:t>
      </w:r>
      <w:r w:rsidR="00FF6294">
        <w:t xml:space="preserve">the average number of horizontal edges in cross sections along the y-axis, the </w:t>
      </w:r>
      <w:r w:rsidR="001A25AA">
        <w:t xml:space="preserve">sum of the vertical locations of the aforementioned </w:t>
      </w:r>
      <w:r w:rsidR="00C75B12">
        <w:t xml:space="preserve">horizontal </w:t>
      </w:r>
      <w:r w:rsidR="001A25AA">
        <w:t xml:space="preserve">edges, </w:t>
      </w:r>
      <w:r w:rsidR="00FF6294">
        <w:t>the average number of vertical edges in cross sections along the x-axis</w:t>
      </w:r>
      <w:r w:rsidR="001A25AA">
        <w:t xml:space="preserve">, and the sum of the horizontal locations the aforementioned </w:t>
      </w:r>
      <w:r w:rsidR="00C75B12">
        <w:t>vertical edges</w:t>
      </w:r>
      <w:r w:rsidR="00457DD7" w:rsidRPr="00457DD7">
        <w:t>.</w:t>
      </w:r>
    </w:p>
    <w:p w14:paraId="02A5E852" w14:textId="577527EF" w:rsidR="00B8065F" w:rsidRDefault="00B8065F" w:rsidP="007001B8">
      <w:pPr>
        <w:pStyle w:val="Text"/>
        <w:ind w:left="202"/>
      </w:pPr>
      <w:r>
        <w:t>To extract these features, we first pad by 0s around to make each image a uniform size, then in a for-loop call methods that extrac</w:t>
      </w:r>
      <w:r w:rsidR="005C0205">
        <w:t>t</w:t>
      </w:r>
      <w:r>
        <w:t xml:space="preserve"> each of these features.</w:t>
      </w:r>
      <w:r w:rsidR="0020555A">
        <w:t xml:space="preserve"> </w:t>
      </w:r>
      <w:r w:rsidR="00C75B12">
        <w:t xml:space="preserve">To scale each feature so that no </w:t>
      </w:r>
      <w:r w:rsidR="005B1305">
        <w:t>particular feature</w:t>
      </w:r>
      <w:r w:rsidR="00C75B12">
        <w:t xml:space="preserve"> dominates the others, </w:t>
      </w:r>
      <w:r w:rsidR="005B1305">
        <w:t xml:space="preserve">we scale between 0 and 15 as per the methodology </w:t>
      </w:r>
      <w:r w:rsidR="00B27DDD">
        <w:t>of</w:t>
      </w:r>
      <w:r w:rsidR="005B1305">
        <w:t xml:space="preserve"> Frey et al., 1991</w:t>
      </w:r>
      <w:r w:rsidR="00B27DDD">
        <w:t xml:space="preserve">. </w:t>
      </w:r>
      <w:r w:rsidR="0020555A">
        <w:t>After that, we fe</w:t>
      </w:r>
      <w:r w:rsidR="005C0205">
        <w:t>e</w:t>
      </w:r>
      <w:r w:rsidR="0020555A">
        <w:t xml:space="preserve">d the </w:t>
      </w:r>
      <w:r w:rsidR="0020555A" w:rsidRPr="0020555A">
        <w:t>6192</w:t>
      </w:r>
      <w:r w:rsidR="00F6048C">
        <w:t xml:space="preserve"> by 16 array into the KNN classifier along with the correct label to train it.</w:t>
      </w:r>
      <w:r w:rsidR="0008253B">
        <w:t xml:space="preserve"> For comparison’s sake, we also implement a KNN using the raw pixel values to see how each performed, </w:t>
      </w:r>
      <w:r w:rsidR="007001B8">
        <w:t>highlights of which are in the experiment section</w:t>
      </w:r>
      <w:r w:rsidR="0008253B">
        <w:t>.</w:t>
      </w:r>
      <w:r w:rsidR="00B27DDD">
        <w:t xml:space="preserve"> Based on plots of the overall accuracy across all </w:t>
      </w:r>
      <w:r w:rsidR="000411A5">
        <w:t>9</w:t>
      </w:r>
      <w:r w:rsidR="00B27DDD">
        <w:t xml:space="preserve"> classes and the micro and macro precision when treating all non-</w:t>
      </w:r>
      <w:r w:rsidR="00FC35D3">
        <w:t>‘</w:t>
      </w:r>
      <w:r w:rsidR="00B27DDD">
        <w:t>A or B’s as a</w:t>
      </w:r>
      <w:r w:rsidR="007D3D8F">
        <w:t xml:space="preserve">n ‘other’ class, we find that using 1 nearest </w:t>
      </w:r>
      <w:r w:rsidR="007D3D8F">
        <w:lastRenderedPageBreak/>
        <w:t>neighbor yields the best performance</w:t>
      </w:r>
      <w:r w:rsidR="00E14949">
        <w:t>, replicated in our testing across multiple random states.</w:t>
      </w:r>
    </w:p>
    <w:p w14:paraId="3B50A9A3" w14:textId="1BB52366" w:rsidR="003B2019" w:rsidRDefault="003B2019" w:rsidP="003B2019">
      <w:pPr>
        <w:pStyle w:val="Text"/>
        <w:ind w:left="202"/>
      </w:pPr>
      <w:r>
        <w:t>We utilized</w:t>
      </w:r>
      <w:r w:rsidR="00DF3658">
        <w:t xml:space="preserve"> the</w:t>
      </w:r>
      <w:r>
        <w:t xml:space="preserve"> </w:t>
      </w:r>
      <w:proofErr w:type="spellStart"/>
      <w:r>
        <w:t>PyTorch</w:t>
      </w:r>
      <w:proofErr w:type="spellEnd"/>
      <w:r>
        <w:t xml:space="preserve"> </w:t>
      </w:r>
      <w:r w:rsidR="00DF3658">
        <w:t xml:space="preserve">library </w:t>
      </w:r>
      <w:r>
        <w:t>to</w:t>
      </w:r>
      <w:r w:rsidR="00DF3658">
        <w:t xml:space="preserve"> build our CNN and regular NN. </w:t>
      </w:r>
      <w:r>
        <w:t>We discuss the CNN in most detail because it was the most successful implementation. The CNN exists in a sequence of seven layers:</w:t>
      </w:r>
    </w:p>
    <w:p w14:paraId="2088A370" w14:textId="77777777" w:rsidR="003B2019" w:rsidRDefault="003B2019" w:rsidP="003B2019">
      <w:pPr>
        <w:pStyle w:val="Text"/>
        <w:ind w:left="202" w:firstLine="0"/>
      </w:pPr>
    </w:p>
    <w:p w14:paraId="34F2D5A2" w14:textId="77777777" w:rsidR="003B2019" w:rsidRDefault="003B2019" w:rsidP="003B2019">
      <w:pPr>
        <w:pStyle w:val="Text"/>
        <w:numPr>
          <w:ilvl w:val="0"/>
          <w:numId w:val="47"/>
        </w:numPr>
      </w:pPr>
      <w:r>
        <w:t xml:space="preserve">This is a convolution layer with one input channel (because the color space is binary, rather than RGB) and 30 output channels, which are feature maps to be processed in the next layer. This 2D layer applies a 5x5 kernel to execute the convolution and the activation function is </w:t>
      </w:r>
      <w:proofErr w:type="spellStart"/>
      <w:r>
        <w:t>ReLU</w:t>
      </w:r>
      <w:proofErr w:type="spellEnd"/>
      <w:r>
        <w:t>.</w:t>
      </w:r>
    </w:p>
    <w:p w14:paraId="62FA6870" w14:textId="77777777" w:rsidR="003B2019" w:rsidRDefault="003B2019" w:rsidP="003B2019">
      <w:pPr>
        <w:pStyle w:val="Text"/>
        <w:numPr>
          <w:ilvl w:val="0"/>
          <w:numId w:val="47"/>
        </w:numPr>
      </w:pPr>
      <w:r>
        <w:t>The next layer is a max-pooling layer. This layer takes the 2x2 kernel max of the data. This should technically extract only the most crucial information from the images.</w:t>
      </w:r>
    </w:p>
    <w:p w14:paraId="3B85808E" w14:textId="77777777" w:rsidR="003B2019" w:rsidRDefault="003B2019" w:rsidP="003B2019">
      <w:pPr>
        <w:pStyle w:val="Text"/>
        <w:numPr>
          <w:ilvl w:val="0"/>
          <w:numId w:val="47"/>
        </w:numPr>
      </w:pPr>
      <w:r>
        <w:t xml:space="preserve">Layer 3 is also a 2D convolution layer with a </w:t>
      </w:r>
      <w:proofErr w:type="spellStart"/>
      <w:r>
        <w:t>ReLU</w:t>
      </w:r>
      <w:proofErr w:type="spellEnd"/>
      <w:r>
        <w:t xml:space="preserve"> activation function, but instead has a kernel size of 3x3.</w:t>
      </w:r>
    </w:p>
    <w:p w14:paraId="0BA1A8B2" w14:textId="77777777" w:rsidR="003B2019" w:rsidRDefault="003B2019" w:rsidP="003B2019">
      <w:pPr>
        <w:pStyle w:val="Text"/>
        <w:numPr>
          <w:ilvl w:val="0"/>
          <w:numId w:val="47"/>
        </w:numPr>
      </w:pPr>
      <w:r>
        <w:t>Layer 4 is another max-pooling layer over a 2x2 kernel.</w:t>
      </w:r>
    </w:p>
    <w:p w14:paraId="53D177B9" w14:textId="77777777" w:rsidR="003B2019" w:rsidRDefault="003B2019" w:rsidP="003B2019">
      <w:pPr>
        <w:pStyle w:val="Text"/>
        <w:numPr>
          <w:ilvl w:val="0"/>
          <w:numId w:val="47"/>
        </w:numPr>
      </w:pPr>
      <w:r>
        <w:t>Now that the size of the data has been reduced by convolutions and max-pooling, layer 5 flattens the data so that it can be processed by a fully connected layer. This layer takes the data from a size of 7650 to 128.</w:t>
      </w:r>
    </w:p>
    <w:p w14:paraId="25EAE3DA" w14:textId="77777777" w:rsidR="003B2019" w:rsidRDefault="003B2019" w:rsidP="003B2019">
      <w:pPr>
        <w:pStyle w:val="Text"/>
        <w:numPr>
          <w:ilvl w:val="0"/>
          <w:numId w:val="47"/>
        </w:numPr>
      </w:pPr>
      <w:r>
        <w:t xml:space="preserve">Those 128 points are then selected down to 50 data points through the </w:t>
      </w:r>
      <w:proofErr w:type="spellStart"/>
      <w:r>
        <w:t>ReLU</w:t>
      </w:r>
      <w:proofErr w:type="spellEnd"/>
      <w:r>
        <w:t xml:space="preserve"> activation function.</w:t>
      </w:r>
    </w:p>
    <w:p w14:paraId="464D8E7B" w14:textId="1F6F3165" w:rsidR="003B2019" w:rsidRDefault="003B2019" w:rsidP="003B2019">
      <w:pPr>
        <w:pStyle w:val="Text"/>
        <w:numPr>
          <w:ilvl w:val="0"/>
          <w:numId w:val="47"/>
        </w:numPr>
      </w:pPr>
      <w:r>
        <w:t xml:space="preserve">Then there is one final fully connected layer that outputs without any activation function to the selected amount of output classes. </w:t>
      </w:r>
    </w:p>
    <w:p w14:paraId="285FCCD7" w14:textId="77777777" w:rsidR="003B2019" w:rsidRDefault="003B2019" w:rsidP="003B2019">
      <w:pPr>
        <w:pStyle w:val="Text"/>
      </w:pPr>
      <w:r>
        <w:t xml:space="preserve">It is worth noting that we attempted to use the </w:t>
      </w:r>
      <w:proofErr w:type="spellStart"/>
      <w:r>
        <w:t>softmax</w:t>
      </w:r>
      <w:proofErr w:type="spellEnd"/>
      <w:r>
        <w:t xml:space="preserve"> activation function for the output and got accuracy results below 60%. The reason for that is still unclear.</w:t>
      </w:r>
    </w:p>
    <w:p w14:paraId="4581BBD3" w14:textId="318498B8" w:rsidR="0073334B" w:rsidRDefault="003B2019" w:rsidP="003B2019">
      <w:pPr>
        <w:pStyle w:val="Text"/>
      </w:pPr>
      <w:r>
        <w:t xml:space="preserve">The regular neural net was simply two layers. It had an input layer with the number of pixels in the images with the </w:t>
      </w:r>
      <w:proofErr w:type="spellStart"/>
      <w:r>
        <w:t>ReLU</w:t>
      </w:r>
      <w:proofErr w:type="spellEnd"/>
      <w:r>
        <w:t xml:space="preserve"> activation function. The output of that layer (500 output nodes) was then processed by a hidden layer that had an output quantity corresponding to the number of classes.</w:t>
      </w:r>
    </w:p>
    <w:tbl>
      <w:tblPr>
        <w:tblStyle w:val="PlainTable4"/>
        <w:tblW w:w="0" w:type="auto"/>
        <w:tblLook w:val="04A0" w:firstRow="1" w:lastRow="0" w:firstColumn="1" w:lastColumn="0" w:noHBand="0" w:noVBand="1"/>
      </w:tblPr>
      <w:tblGrid>
        <w:gridCol w:w="2520"/>
        <w:gridCol w:w="2520"/>
      </w:tblGrid>
      <w:tr w:rsidR="009A73C3" w14:paraId="118DBCCA" w14:textId="77777777" w:rsidTr="00C16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A23CBC" w14:textId="77777777" w:rsidR="009A73C3" w:rsidRDefault="009A73C3" w:rsidP="00C1618D">
            <w:r>
              <w:rPr>
                <w:noProof/>
              </w:rPr>
              <w:drawing>
                <wp:inline distT="0" distB="0" distL="0" distR="0" wp14:anchorId="724C2A1E" wp14:editId="6EF8AE4B">
                  <wp:extent cx="1633877" cy="1014984"/>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ss_30_epochs_class_data_all_letters.png"/>
                          <pic:cNvPicPr/>
                        </pic:nvPicPr>
                        <pic:blipFill>
                          <a:blip r:embed="rId8"/>
                          <a:stretch>
                            <a:fillRect/>
                          </a:stretch>
                        </pic:blipFill>
                        <pic:spPr>
                          <a:xfrm>
                            <a:off x="0" y="0"/>
                            <a:ext cx="1633877" cy="1014984"/>
                          </a:xfrm>
                          <a:prstGeom prst="rect">
                            <a:avLst/>
                          </a:prstGeom>
                        </pic:spPr>
                      </pic:pic>
                    </a:graphicData>
                  </a:graphic>
                </wp:inline>
              </w:drawing>
            </w:r>
          </w:p>
        </w:tc>
        <w:tc>
          <w:tcPr>
            <w:tcW w:w="2520" w:type="dxa"/>
          </w:tcPr>
          <w:p w14:paraId="2200BE35" w14:textId="77777777" w:rsidR="009A73C3" w:rsidRDefault="009A73C3" w:rsidP="00C1618D">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5435494" wp14:editId="131089CF">
                  <wp:extent cx="1636776" cy="1014984"/>
                  <wp:effectExtent l="0" t="0" r="1905" b="127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loss_30_epochs.png"/>
                          <pic:cNvPicPr/>
                        </pic:nvPicPr>
                        <pic:blipFill>
                          <a:blip r:embed="rId9"/>
                          <a:stretch>
                            <a:fillRect/>
                          </a:stretch>
                        </pic:blipFill>
                        <pic:spPr>
                          <a:xfrm>
                            <a:off x="0" y="0"/>
                            <a:ext cx="1636776" cy="1014984"/>
                          </a:xfrm>
                          <a:prstGeom prst="rect">
                            <a:avLst/>
                          </a:prstGeom>
                        </pic:spPr>
                      </pic:pic>
                    </a:graphicData>
                  </a:graphic>
                </wp:inline>
              </w:drawing>
            </w:r>
          </w:p>
        </w:tc>
      </w:tr>
      <w:tr w:rsidR="009A73C3" w14:paraId="0DEA585A" w14:textId="77777777" w:rsidTr="00C16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FFFFFF" w:themeFill="background1"/>
          </w:tcPr>
          <w:p w14:paraId="05905A71" w14:textId="3F323250" w:rsidR="009A73C3" w:rsidRDefault="009A73C3" w:rsidP="00C1618D">
            <w:r>
              <w:rPr>
                <w:b w:val="0"/>
                <w:sz w:val="16"/>
                <w:szCs w:val="20"/>
              </w:rPr>
              <w:t>These plot depicts the loss at each epoch, note that the CNN’s loss decreases quicker, decreasing the overall training time.</w:t>
            </w:r>
            <w:r>
              <w:rPr>
                <w:b w:val="0"/>
                <w:sz w:val="16"/>
                <w:szCs w:val="20"/>
              </w:rPr>
              <w:t xml:space="preserve"> Class synthetic data to the left and real-world data to the right.</w:t>
            </w:r>
          </w:p>
        </w:tc>
      </w:tr>
    </w:tbl>
    <w:p w14:paraId="46E39399" w14:textId="7C838E15" w:rsidR="009A73C3" w:rsidRDefault="009A73C3" w:rsidP="003B2019">
      <w:pPr>
        <w:pStyle w:val="Text"/>
      </w:pPr>
    </w:p>
    <w:tbl>
      <w:tblPr>
        <w:tblStyle w:val="PlainTable4"/>
        <w:tblW w:w="0" w:type="auto"/>
        <w:tblLook w:val="04A0" w:firstRow="1" w:lastRow="0" w:firstColumn="1" w:lastColumn="0" w:noHBand="0" w:noVBand="1"/>
      </w:tblPr>
      <w:tblGrid>
        <w:gridCol w:w="2520"/>
        <w:gridCol w:w="2520"/>
      </w:tblGrid>
      <w:tr w:rsidR="009A73C3" w14:paraId="0D3D2BA4" w14:textId="77777777" w:rsidTr="00C16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82A88D6" w14:textId="1E8DF655" w:rsidR="009A73C3" w:rsidRDefault="009A73C3" w:rsidP="00C1618D">
            <w:r>
              <w:rPr>
                <w:noProof/>
              </w:rPr>
              <w:drawing>
                <wp:inline distT="0" distB="0" distL="0" distR="0" wp14:anchorId="472FDFF6" wp14:editId="733C3E51">
                  <wp:extent cx="1636776" cy="1014984"/>
                  <wp:effectExtent l="0" t="0" r="1905" b="127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30_epochs_class_data_all_letters.png"/>
                          <pic:cNvPicPr/>
                        </pic:nvPicPr>
                        <pic:blipFill>
                          <a:blip r:embed="rId10"/>
                          <a:stretch>
                            <a:fillRect/>
                          </a:stretch>
                        </pic:blipFill>
                        <pic:spPr>
                          <a:xfrm>
                            <a:off x="0" y="0"/>
                            <a:ext cx="1636776" cy="1014984"/>
                          </a:xfrm>
                          <a:prstGeom prst="rect">
                            <a:avLst/>
                          </a:prstGeom>
                        </pic:spPr>
                      </pic:pic>
                    </a:graphicData>
                  </a:graphic>
                </wp:inline>
              </w:drawing>
            </w:r>
          </w:p>
        </w:tc>
        <w:tc>
          <w:tcPr>
            <w:tcW w:w="2520" w:type="dxa"/>
          </w:tcPr>
          <w:p w14:paraId="02D05442" w14:textId="50BB7E32" w:rsidR="009A73C3" w:rsidRDefault="009A73C3" w:rsidP="00C1618D">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3E51B88" wp14:editId="6DA6E51D">
                  <wp:extent cx="1636776" cy="1014984"/>
                  <wp:effectExtent l="0" t="0" r="1905" b="127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accuracy_neural_nets_zare_data_AB_only.png"/>
                          <pic:cNvPicPr/>
                        </pic:nvPicPr>
                        <pic:blipFill>
                          <a:blip r:embed="rId11"/>
                          <a:stretch>
                            <a:fillRect/>
                          </a:stretch>
                        </pic:blipFill>
                        <pic:spPr>
                          <a:xfrm>
                            <a:off x="0" y="0"/>
                            <a:ext cx="1636776" cy="1014984"/>
                          </a:xfrm>
                          <a:prstGeom prst="rect">
                            <a:avLst/>
                          </a:prstGeom>
                        </pic:spPr>
                      </pic:pic>
                    </a:graphicData>
                  </a:graphic>
                </wp:inline>
              </w:drawing>
            </w:r>
          </w:p>
        </w:tc>
      </w:tr>
      <w:tr w:rsidR="009A73C3" w14:paraId="23092E55" w14:textId="77777777" w:rsidTr="00C16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FFFFFF" w:themeFill="background1"/>
          </w:tcPr>
          <w:p w14:paraId="7EBFE6E0" w14:textId="393FC976" w:rsidR="009A73C3" w:rsidRDefault="009A73C3" w:rsidP="00C1618D">
            <w:r>
              <w:rPr>
                <w:b w:val="0"/>
                <w:sz w:val="16"/>
                <w:szCs w:val="20"/>
              </w:rPr>
              <w:t xml:space="preserve">These plot depicts the </w:t>
            </w:r>
            <w:r>
              <w:rPr>
                <w:b w:val="0"/>
                <w:sz w:val="16"/>
                <w:szCs w:val="20"/>
              </w:rPr>
              <w:t>accuracy of the model tested against the validation data</w:t>
            </w:r>
            <w:r>
              <w:rPr>
                <w:b w:val="0"/>
                <w:sz w:val="16"/>
                <w:szCs w:val="20"/>
              </w:rPr>
              <w:t xml:space="preserve"> at each epoch</w:t>
            </w:r>
            <w:r>
              <w:rPr>
                <w:b w:val="0"/>
                <w:sz w:val="16"/>
                <w:szCs w:val="20"/>
              </w:rPr>
              <w:t>. Note that in both cases, the CNN’s accuracy remains above that of the standard neural net.</w:t>
            </w:r>
            <w:r w:rsidR="003669B3">
              <w:rPr>
                <w:b w:val="0"/>
                <w:sz w:val="16"/>
                <w:szCs w:val="20"/>
              </w:rPr>
              <w:t xml:space="preserve"> </w:t>
            </w:r>
            <w:r>
              <w:rPr>
                <w:b w:val="0"/>
                <w:sz w:val="16"/>
                <w:szCs w:val="20"/>
              </w:rPr>
              <w:t>Class synthetic data to the left and real-world data to the right.</w:t>
            </w:r>
          </w:p>
        </w:tc>
      </w:tr>
    </w:tbl>
    <w:p w14:paraId="5DEEAB32" w14:textId="77777777" w:rsidR="009A73C3" w:rsidRPr="004876EB" w:rsidRDefault="009A73C3" w:rsidP="003B2019">
      <w:pPr>
        <w:pStyle w:val="Text"/>
      </w:pPr>
    </w:p>
    <w:p w14:paraId="7E9EEFC1" w14:textId="23B01CE3" w:rsidR="00AA307A" w:rsidRDefault="0003507F" w:rsidP="00AA307A">
      <w:pPr>
        <w:pStyle w:val="Heading1"/>
      </w:pPr>
      <w:r>
        <w:t>Experiments</w:t>
      </w:r>
    </w:p>
    <w:p w14:paraId="3650E703" w14:textId="0615BB49" w:rsidR="00A5163B" w:rsidRDefault="00A5163B" w:rsidP="00B1772D">
      <w:pPr>
        <w:ind w:left="202" w:firstLine="202"/>
      </w:pPr>
      <w:r>
        <w:t xml:space="preserve">To first decide how many neighbors to use in our KNN classifier implementation, we first looked at how the accuracy and precision changed </w:t>
      </w:r>
      <w:r w:rsidR="00B1772D">
        <w:t xml:space="preserve">as the number of neighbors varied. </w:t>
      </w:r>
      <w:r w:rsidR="00B24539">
        <w:t xml:space="preserve">After generating plots for several random states, it is clear that </w:t>
      </w:r>
      <w:r w:rsidR="007C1E01">
        <w:t>both KNN implementations do best when classifying based off of only 1 nearest neighbor.</w:t>
      </w:r>
      <w:r w:rsidR="008D3733">
        <w:t xml:space="preserve"> Thus, the rest of our tests use only 1 nearest neighbor in their calculations.</w:t>
      </w:r>
    </w:p>
    <w:tbl>
      <w:tblPr>
        <w:tblStyle w:val="PlainTable4"/>
        <w:tblW w:w="0" w:type="auto"/>
        <w:tblLook w:val="04A0" w:firstRow="1" w:lastRow="0" w:firstColumn="1" w:lastColumn="0" w:noHBand="0" w:noVBand="1"/>
      </w:tblPr>
      <w:tblGrid>
        <w:gridCol w:w="2520"/>
        <w:gridCol w:w="2520"/>
      </w:tblGrid>
      <w:tr w:rsidR="007A7B23" w14:paraId="41BC3C54" w14:textId="77777777" w:rsidTr="00EC1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1707BE6A" w14:textId="25A111E4" w:rsidR="00CF46AD" w:rsidRDefault="00154B22" w:rsidP="00B1772D">
            <w:r>
              <w:rPr>
                <w:noProof/>
              </w:rPr>
              <w:drawing>
                <wp:inline distT="0" distB="0" distL="0" distR="0" wp14:anchorId="2F382A2D" wp14:editId="416C45E5">
                  <wp:extent cx="1588135" cy="1121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extzare.png"/>
                          <pic:cNvPicPr/>
                        </pic:nvPicPr>
                        <pic:blipFill rotWithShape="1">
                          <a:blip r:embed="rId12"/>
                          <a:srcRect t="5855"/>
                          <a:stretch/>
                        </pic:blipFill>
                        <pic:spPr bwMode="auto">
                          <a:xfrm>
                            <a:off x="0" y="0"/>
                            <a:ext cx="1610901" cy="1137434"/>
                          </a:xfrm>
                          <a:prstGeom prst="rect">
                            <a:avLst/>
                          </a:prstGeom>
                          <a:ln>
                            <a:noFill/>
                          </a:ln>
                          <a:extLst>
                            <a:ext uri="{53640926-AAD7-44D8-BBD7-CCE9431645EC}">
                              <a14:shadowObscured xmlns:a14="http://schemas.microsoft.com/office/drawing/2010/main"/>
                            </a:ext>
                          </a:extLst>
                        </pic:spPr>
                      </pic:pic>
                    </a:graphicData>
                  </a:graphic>
                </wp:inline>
              </w:drawing>
            </w:r>
          </w:p>
        </w:tc>
        <w:tc>
          <w:tcPr>
            <w:tcW w:w="2512" w:type="dxa"/>
          </w:tcPr>
          <w:p w14:paraId="1F20A08E" w14:textId="12A1C27E" w:rsidR="00CF46AD" w:rsidRDefault="00154B22" w:rsidP="00B1772D">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2AF10D2" wp14:editId="4590F90A">
                  <wp:extent cx="1577340" cy="1105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wpixelszare.png"/>
                          <pic:cNvPicPr/>
                        </pic:nvPicPr>
                        <pic:blipFill rotWithShape="1">
                          <a:blip r:embed="rId13"/>
                          <a:srcRect t="6550"/>
                          <a:stretch/>
                        </pic:blipFill>
                        <pic:spPr bwMode="auto">
                          <a:xfrm>
                            <a:off x="0" y="0"/>
                            <a:ext cx="1600197" cy="1121534"/>
                          </a:xfrm>
                          <a:prstGeom prst="rect">
                            <a:avLst/>
                          </a:prstGeom>
                          <a:ln>
                            <a:noFill/>
                          </a:ln>
                          <a:extLst>
                            <a:ext uri="{53640926-AAD7-44D8-BBD7-CCE9431645EC}">
                              <a14:shadowObscured xmlns:a14="http://schemas.microsoft.com/office/drawing/2010/main"/>
                            </a:ext>
                          </a:extLst>
                        </pic:spPr>
                      </pic:pic>
                    </a:graphicData>
                  </a:graphic>
                </wp:inline>
              </w:drawing>
            </w:r>
          </w:p>
        </w:tc>
      </w:tr>
      <w:tr w:rsidR="00EC1DE7" w14:paraId="5A895D04" w14:textId="77777777" w:rsidTr="00D6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FFFFFF" w:themeFill="background1"/>
          </w:tcPr>
          <w:p w14:paraId="159043E5" w14:textId="3D5F4A99" w:rsidR="00EC1DE7" w:rsidRDefault="00D11969" w:rsidP="00B1772D">
            <w:r>
              <w:rPr>
                <w:b w:val="0"/>
                <w:sz w:val="16"/>
                <w:szCs w:val="20"/>
              </w:rPr>
              <w:t xml:space="preserve">These </w:t>
            </w:r>
            <w:r w:rsidR="00EC1DE7">
              <w:rPr>
                <w:b w:val="0"/>
                <w:sz w:val="16"/>
                <w:szCs w:val="20"/>
              </w:rPr>
              <w:t>plot</w:t>
            </w:r>
            <w:r>
              <w:rPr>
                <w:b w:val="0"/>
                <w:sz w:val="16"/>
                <w:szCs w:val="20"/>
              </w:rPr>
              <w:t>s</w:t>
            </w:r>
            <w:r w:rsidR="00EC1DE7">
              <w:rPr>
                <w:b w:val="0"/>
                <w:sz w:val="16"/>
                <w:szCs w:val="20"/>
              </w:rPr>
              <w:t xml:space="preserve"> </w:t>
            </w:r>
            <w:r>
              <w:rPr>
                <w:b w:val="0"/>
                <w:sz w:val="16"/>
                <w:szCs w:val="20"/>
              </w:rPr>
              <w:t xml:space="preserve">show </w:t>
            </w:r>
            <w:r w:rsidR="00EC1DE7">
              <w:rPr>
                <w:b w:val="0"/>
                <w:sz w:val="16"/>
                <w:szCs w:val="20"/>
              </w:rPr>
              <w:t xml:space="preserve">the overall accuracy across all 9 classes and the macro and micro precision </w:t>
            </w:r>
            <w:r>
              <w:rPr>
                <w:b w:val="0"/>
                <w:sz w:val="16"/>
                <w:szCs w:val="20"/>
              </w:rPr>
              <w:t xml:space="preserve">across classes 1, 2, and ‘other,’ with the left </w:t>
            </w:r>
            <w:r w:rsidR="005E027F">
              <w:rPr>
                <w:b w:val="0"/>
                <w:sz w:val="16"/>
                <w:szCs w:val="20"/>
              </w:rPr>
              <w:t>plotting the results of</w:t>
            </w:r>
            <w:r>
              <w:rPr>
                <w:b w:val="0"/>
                <w:sz w:val="16"/>
                <w:szCs w:val="20"/>
              </w:rPr>
              <w:t xml:space="preserve"> our features-based KNN and the right </w:t>
            </w:r>
            <w:r w:rsidR="005E027F">
              <w:rPr>
                <w:b w:val="0"/>
                <w:sz w:val="16"/>
                <w:szCs w:val="20"/>
              </w:rPr>
              <w:t>plotting those of our purely pixel-based KNN</w:t>
            </w:r>
            <w:r>
              <w:rPr>
                <w:b w:val="0"/>
                <w:sz w:val="16"/>
                <w:szCs w:val="20"/>
              </w:rPr>
              <w:t xml:space="preserve"> </w:t>
            </w:r>
            <w:r w:rsidR="005E027F">
              <w:rPr>
                <w:b w:val="0"/>
                <w:sz w:val="16"/>
                <w:szCs w:val="20"/>
              </w:rPr>
              <w:t xml:space="preserve">for </w:t>
            </w:r>
            <w:r w:rsidR="007A7B23">
              <w:rPr>
                <w:b w:val="0"/>
                <w:sz w:val="16"/>
                <w:szCs w:val="20"/>
              </w:rPr>
              <w:t>comparison’s</w:t>
            </w:r>
            <w:r w:rsidR="005E027F">
              <w:rPr>
                <w:b w:val="0"/>
                <w:sz w:val="16"/>
                <w:szCs w:val="20"/>
              </w:rPr>
              <w:t xml:space="preserve"> sake on the </w:t>
            </w:r>
            <w:r w:rsidR="007A7B23">
              <w:rPr>
                <w:b w:val="0"/>
                <w:sz w:val="16"/>
                <w:szCs w:val="20"/>
              </w:rPr>
              <w:t>original real-world dataset.</w:t>
            </w:r>
          </w:p>
        </w:tc>
      </w:tr>
      <w:tr w:rsidR="00D41BE4" w14:paraId="718A9EEB" w14:textId="77777777" w:rsidTr="00B04418">
        <w:tc>
          <w:tcPr>
            <w:cnfStyle w:val="001000000000" w:firstRow="0" w:lastRow="0" w:firstColumn="1" w:lastColumn="0" w:oddVBand="0" w:evenVBand="0" w:oddHBand="0" w:evenHBand="0" w:firstRowFirstColumn="0" w:firstRowLastColumn="0" w:lastRowFirstColumn="0" w:lastRowLastColumn="0"/>
            <w:tcW w:w="2528" w:type="dxa"/>
          </w:tcPr>
          <w:p w14:paraId="2EBE58BC" w14:textId="65668125" w:rsidR="007A7B23" w:rsidRDefault="007A7B23" w:rsidP="00B04418">
            <w:r>
              <w:rPr>
                <w:noProof/>
              </w:rPr>
              <w:drawing>
                <wp:inline distT="0" distB="0" distL="0" distR="0" wp14:anchorId="28754F78" wp14:editId="3DC8C1E9">
                  <wp:extent cx="1623060" cy="1124305"/>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atureextclass.png"/>
                          <pic:cNvPicPr/>
                        </pic:nvPicPr>
                        <pic:blipFill rotWithShape="1">
                          <a:blip r:embed="rId14"/>
                          <a:srcRect t="7640"/>
                          <a:stretch/>
                        </pic:blipFill>
                        <pic:spPr bwMode="auto">
                          <a:xfrm>
                            <a:off x="0" y="0"/>
                            <a:ext cx="1623060" cy="1124305"/>
                          </a:xfrm>
                          <a:prstGeom prst="rect">
                            <a:avLst/>
                          </a:prstGeom>
                          <a:ln>
                            <a:noFill/>
                          </a:ln>
                          <a:extLst>
                            <a:ext uri="{53640926-AAD7-44D8-BBD7-CCE9431645EC}">
                              <a14:shadowObscured xmlns:a14="http://schemas.microsoft.com/office/drawing/2010/main"/>
                            </a:ext>
                          </a:extLst>
                        </pic:spPr>
                      </pic:pic>
                    </a:graphicData>
                  </a:graphic>
                </wp:inline>
              </w:drawing>
            </w:r>
          </w:p>
        </w:tc>
        <w:tc>
          <w:tcPr>
            <w:tcW w:w="2512" w:type="dxa"/>
          </w:tcPr>
          <w:p w14:paraId="575EF931" w14:textId="3210F9AF" w:rsidR="007A7B23" w:rsidRDefault="00D41BE4" w:rsidP="00B04418">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476DD0" wp14:editId="3AA51065">
                  <wp:extent cx="1621085" cy="112290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wpixelskeyclass.png"/>
                          <pic:cNvPicPr/>
                        </pic:nvPicPr>
                        <pic:blipFill rotWithShape="1">
                          <a:blip r:embed="rId15"/>
                          <a:srcRect t="7642"/>
                          <a:stretch/>
                        </pic:blipFill>
                        <pic:spPr bwMode="auto">
                          <a:xfrm>
                            <a:off x="0" y="0"/>
                            <a:ext cx="1623060" cy="1124274"/>
                          </a:xfrm>
                          <a:prstGeom prst="rect">
                            <a:avLst/>
                          </a:prstGeom>
                          <a:ln>
                            <a:noFill/>
                          </a:ln>
                          <a:extLst>
                            <a:ext uri="{53640926-AAD7-44D8-BBD7-CCE9431645EC}">
                              <a14:shadowObscured xmlns:a14="http://schemas.microsoft.com/office/drawing/2010/main"/>
                            </a:ext>
                          </a:extLst>
                        </pic:spPr>
                      </pic:pic>
                    </a:graphicData>
                  </a:graphic>
                </wp:inline>
              </w:drawing>
            </w:r>
          </w:p>
        </w:tc>
      </w:tr>
      <w:tr w:rsidR="007A7B23" w14:paraId="02BFDCFB" w14:textId="77777777" w:rsidTr="00D6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auto"/>
          </w:tcPr>
          <w:p w14:paraId="67CCCABB" w14:textId="77777777" w:rsidR="007A7B23" w:rsidRPr="008B3BC1" w:rsidRDefault="007A7B23" w:rsidP="00B04418">
            <w:pPr>
              <w:rPr>
                <w:bCs w:val="0"/>
                <w:sz w:val="2"/>
                <w:szCs w:val="20"/>
              </w:rPr>
            </w:pPr>
            <w:r>
              <w:rPr>
                <w:b w:val="0"/>
                <w:sz w:val="16"/>
                <w:szCs w:val="20"/>
              </w:rPr>
              <w:t xml:space="preserve">These plots </w:t>
            </w:r>
            <w:r w:rsidR="00D41BE4">
              <w:rPr>
                <w:b w:val="0"/>
                <w:sz w:val="16"/>
                <w:szCs w:val="20"/>
              </w:rPr>
              <w:t xml:space="preserve">again </w:t>
            </w:r>
            <w:r>
              <w:rPr>
                <w:b w:val="0"/>
                <w:sz w:val="16"/>
                <w:szCs w:val="20"/>
              </w:rPr>
              <w:t xml:space="preserve">show the </w:t>
            </w:r>
            <w:r w:rsidR="00D41BE4">
              <w:rPr>
                <w:b w:val="0"/>
                <w:sz w:val="16"/>
                <w:szCs w:val="20"/>
              </w:rPr>
              <w:t>a</w:t>
            </w:r>
            <w:r>
              <w:rPr>
                <w:b w:val="0"/>
                <w:sz w:val="16"/>
                <w:szCs w:val="20"/>
              </w:rPr>
              <w:t>ccuracy and precision</w:t>
            </w:r>
            <w:r w:rsidR="00F9168C">
              <w:rPr>
                <w:b w:val="0"/>
                <w:sz w:val="16"/>
                <w:szCs w:val="20"/>
              </w:rPr>
              <w:t>s</w:t>
            </w:r>
            <w:r>
              <w:rPr>
                <w:b w:val="0"/>
                <w:sz w:val="16"/>
                <w:szCs w:val="20"/>
              </w:rPr>
              <w:t xml:space="preserve"> with </w:t>
            </w:r>
            <w:r w:rsidR="00F9168C">
              <w:rPr>
                <w:b w:val="0"/>
                <w:sz w:val="16"/>
                <w:szCs w:val="20"/>
              </w:rPr>
              <w:t>our features-based KNN on the</w:t>
            </w:r>
            <w:r>
              <w:rPr>
                <w:b w:val="0"/>
                <w:sz w:val="16"/>
                <w:szCs w:val="20"/>
              </w:rPr>
              <w:t xml:space="preserve"> left </w:t>
            </w:r>
            <w:r w:rsidR="00F9168C">
              <w:rPr>
                <w:b w:val="0"/>
                <w:sz w:val="16"/>
                <w:szCs w:val="20"/>
              </w:rPr>
              <w:t xml:space="preserve">and </w:t>
            </w:r>
            <w:r>
              <w:rPr>
                <w:b w:val="0"/>
                <w:sz w:val="16"/>
                <w:szCs w:val="20"/>
              </w:rPr>
              <w:t xml:space="preserve">our purely pixel-based KNN </w:t>
            </w:r>
            <w:r w:rsidR="00F9168C">
              <w:rPr>
                <w:b w:val="0"/>
                <w:sz w:val="16"/>
                <w:szCs w:val="20"/>
              </w:rPr>
              <w:t>on the right on our synthetic class-generated dataset.</w:t>
            </w:r>
          </w:p>
          <w:p w14:paraId="6DFFA091" w14:textId="2BAB5AF2" w:rsidR="008B3BC1" w:rsidRPr="008B3BC1" w:rsidRDefault="008B3BC1" w:rsidP="00B04418">
            <w:pPr>
              <w:rPr>
                <w:sz w:val="6"/>
              </w:rPr>
            </w:pPr>
          </w:p>
        </w:tc>
      </w:tr>
    </w:tbl>
    <w:p w14:paraId="4B4CCAC6" w14:textId="1714337D" w:rsidR="00B1772D" w:rsidRDefault="00072441" w:rsidP="00B1772D">
      <w:pPr>
        <w:ind w:left="202" w:firstLine="202"/>
      </w:pPr>
      <w:r>
        <w:t xml:space="preserve">Further, while the micro precision </w:t>
      </w:r>
      <w:r w:rsidR="009C6320">
        <w:t>and overall accuracy are</w:t>
      </w:r>
      <w:r>
        <w:t xml:space="preserve"> around the same for both</w:t>
      </w:r>
      <w:r w:rsidR="009C6320">
        <w:t xml:space="preserve"> (with </w:t>
      </w:r>
      <w:r w:rsidR="009C6320">
        <w:lastRenderedPageBreak/>
        <w:t>accuracy typically falling around ~10%</w:t>
      </w:r>
      <w:r w:rsidR="007A374E">
        <w:t xml:space="preserve"> less</w:t>
      </w:r>
      <w:r w:rsidR="009C6320">
        <w:t xml:space="preserve"> for the feature</w:t>
      </w:r>
      <w:r w:rsidR="0057010A">
        <w:t xml:space="preserve"> extracted KNN</w:t>
      </w:r>
      <w:r w:rsidR="00A92081">
        <w:t xml:space="preserve"> with 1 nearest neighbor</w:t>
      </w:r>
      <w:r w:rsidR="0057010A">
        <w:t>)</w:t>
      </w:r>
      <w:r w:rsidR="009C6320">
        <w:t xml:space="preserve">, the macro precision takes a </w:t>
      </w:r>
      <w:r w:rsidR="0057010A">
        <w:t xml:space="preserve">significant </w:t>
      </w:r>
      <w:r w:rsidR="009C6320">
        <w:t xml:space="preserve">hit </w:t>
      </w:r>
      <w:r w:rsidR="0057010A">
        <w:t>when classifying only off of the extracted features.</w:t>
      </w:r>
      <w:r w:rsidR="00D8162E">
        <w:t xml:space="preserve"> However, running these iterations on our computers the raw pixel-based KNN took upwards of 8 minutes to generate the plot</w:t>
      </w:r>
      <w:r w:rsidR="00E16EB9">
        <w:t xml:space="preserve"> (14 iterations)</w:t>
      </w:r>
      <w:r w:rsidR="00D8162E">
        <w:t xml:space="preserve">, whereas the </w:t>
      </w:r>
      <w:r w:rsidR="00E16EB9">
        <w:t>feature-extracted KNN consistently finished in under a minute.</w:t>
      </w:r>
    </w:p>
    <w:p w14:paraId="7D07F309" w14:textId="66DECB6B" w:rsidR="00041512" w:rsidRDefault="00041512" w:rsidP="00B1772D">
      <w:pPr>
        <w:ind w:left="202" w:firstLine="202"/>
      </w:pPr>
      <w:r>
        <w:t xml:space="preserve">Overall, our </w:t>
      </w:r>
      <w:r w:rsidR="008F26E6">
        <w:t xml:space="preserve">macro precision on the original dataset shows that </w:t>
      </w:r>
      <w:r w:rsidR="00AB6316">
        <w:t>our features-based KNN</w:t>
      </w:r>
      <w:r w:rsidR="008F26E6">
        <w:t xml:space="preserve"> performs relatively </w:t>
      </w:r>
      <w:r w:rsidR="00AB6316">
        <w:t>poorly on the original messy real-world dataset</w:t>
      </w:r>
      <w:r w:rsidR="006062CC">
        <w:t>, slightly better than random guessing</w:t>
      </w:r>
      <w:r w:rsidR="00D77103">
        <w:t xml:space="preserve"> (50%</w:t>
      </w:r>
      <w:r w:rsidR="002C0B03">
        <w:t xml:space="preserve"> macro precision</w:t>
      </w:r>
      <w:r w:rsidR="00D77103">
        <w:t xml:space="preserve"> as opposed to 33%)</w:t>
      </w:r>
      <w:r w:rsidR="00AB6316">
        <w:t>.</w:t>
      </w:r>
      <w:r w:rsidR="006062CC">
        <w:t xml:space="preserve"> </w:t>
      </w:r>
    </w:p>
    <w:p w14:paraId="5CD6EB62" w14:textId="2EEB90C0" w:rsidR="00F13DC4" w:rsidRDefault="00AB6316" w:rsidP="00651071">
      <w:pPr>
        <w:ind w:left="202" w:firstLine="202"/>
      </w:pPr>
      <w:r>
        <w:t xml:space="preserve">On the other hand, </w:t>
      </w:r>
      <w:r w:rsidR="000411A5">
        <w:t xml:space="preserve">both our NN and CNN perform very well on both datasets, with each reaching above 90% accuracy. </w:t>
      </w:r>
      <w:r>
        <w:t xml:space="preserve">CNN </w:t>
      </w:r>
      <w:r w:rsidR="000411A5">
        <w:t>manages to edge out the NN</w:t>
      </w:r>
      <w:r>
        <w:t xml:space="preserve">, with </w:t>
      </w:r>
      <w:r w:rsidR="006956CB" w:rsidRPr="006956CB">
        <w:t>validation accuracy</w:t>
      </w:r>
      <w:r w:rsidR="006956CB">
        <w:t xml:space="preserve"> at</w:t>
      </w:r>
      <w:r w:rsidR="006956CB" w:rsidRPr="006956CB">
        <w:t xml:space="preserve"> </w:t>
      </w:r>
      <w:r w:rsidR="002354D6">
        <w:t>9</w:t>
      </w:r>
      <w:r w:rsidR="006C556B">
        <w:t>7.34</w:t>
      </w:r>
      <w:r w:rsidR="002354D6">
        <w:t xml:space="preserve">% on the </w:t>
      </w:r>
      <w:r w:rsidR="00D808EF">
        <w:t xml:space="preserve">real-world 3-class data </w:t>
      </w:r>
      <w:r w:rsidR="002354D6">
        <w:t xml:space="preserve">and </w:t>
      </w:r>
      <w:r w:rsidR="00663D5E" w:rsidRPr="00663D5E">
        <w:t>9</w:t>
      </w:r>
      <w:r w:rsidR="001D75FE">
        <w:t>8</w:t>
      </w:r>
      <w:r w:rsidR="00663D5E" w:rsidRPr="00663D5E">
        <w:t>.</w:t>
      </w:r>
      <w:r w:rsidR="001D75FE">
        <w:t>53</w:t>
      </w:r>
      <w:r w:rsidR="00663D5E" w:rsidRPr="00663D5E">
        <w:t>%</w:t>
      </w:r>
      <w:r w:rsidR="00663D5E">
        <w:t xml:space="preserve"> on the synthetic class data</w:t>
      </w:r>
      <w:r w:rsidR="00D808EF">
        <w:t xml:space="preserve"> across all </w:t>
      </w:r>
      <w:r w:rsidR="00172DFD">
        <w:t>8</w:t>
      </w:r>
      <w:r w:rsidR="00D808EF">
        <w:t xml:space="preserve"> classes</w:t>
      </w:r>
      <w:r w:rsidR="006956CB">
        <w:t>.</w:t>
      </w:r>
    </w:p>
    <w:p w14:paraId="6C53618E" w14:textId="77777777" w:rsidR="009A73C3" w:rsidRDefault="009A73C3" w:rsidP="006C556B"/>
    <w:p w14:paraId="2DCB2AE5" w14:textId="6BF27088" w:rsidR="00DF3658" w:rsidRDefault="00DF3658" w:rsidP="00DF3658">
      <w:pPr>
        <w:ind w:firstLine="202"/>
      </w:pPr>
      <w:r>
        <w:t>Between all 4 implementations of a character classifier, the performance between the 4 once all the design parameters were settled</w:t>
      </w:r>
      <w:r w:rsidR="00DC6D46">
        <w:t xml:space="preserve"> shows</w:t>
      </w:r>
      <w:r>
        <w:t xml:space="preserve"> our CNN</w:t>
      </w:r>
      <w:r w:rsidR="00DC6D46">
        <w:t xml:space="preserve"> </w:t>
      </w:r>
      <w:r>
        <w:t>outperform</w:t>
      </w:r>
      <w:r w:rsidR="00DC6D46">
        <w:t>ing</w:t>
      </w:r>
      <w:r>
        <w:t xml:space="preserve"> the other methods</w:t>
      </w:r>
      <w:r w:rsidR="00DC6D46">
        <w:t>. The CNN also takes significantly less time than the NN to train, and, unlike the KNNs, doesn’t have to reinvent the wheel to classify a new point.</w:t>
      </w:r>
    </w:p>
    <w:p w14:paraId="4ED3F463" w14:textId="3FC9C56D" w:rsidR="00C72E39" w:rsidRDefault="00C72E39" w:rsidP="00DF3658">
      <w:pPr>
        <w:ind w:firstLine="202"/>
      </w:pPr>
      <w:r>
        <w:t xml:space="preserve">To get the precision and accuracy, we ran the entire class synthetic dataset and the real-world dataset through the NN and CNN models. These were then checked against the </w:t>
      </w:r>
      <w:r w:rsidR="00C301BE">
        <w:t>corresponding labels.</w:t>
      </w:r>
    </w:p>
    <w:p w14:paraId="159D4C5C" w14:textId="4E872A48" w:rsidR="00F13DC4" w:rsidRDefault="00F13DC4" w:rsidP="00DF3658">
      <w:pPr>
        <w:ind w:firstLine="202"/>
      </w:pPr>
    </w:p>
    <w:tbl>
      <w:tblPr>
        <w:tblStyle w:val="PlainTable4"/>
        <w:tblW w:w="0" w:type="auto"/>
        <w:tblLook w:val="04A0" w:firstRow="1" w:lastRow="0" w:firstColumn="1" w:lastColumn="0" w:noHBand="0" w:noVBand="1"/>
      </w:tblPr>
      <w:tblGrid>
        <w:gridCol w:w="2520"/>
        <w:gridCol w:w="2520"/>
      </w:tblGrid>
      <w:tr w:rsidR="00F13DC4" w14:paraId="39275A14" w14:textId="77777777" w:rsidTr="00C16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3CB2DE18" w14:textId="77777777" w:rsidR="00F13DC4" w:rsidRDefault="00F13DC4" w:rsidP="00C1618D">
            <w:r>
              <w:rPr>
                <w:noProof/>
              </w:rPr>
              <w:drawing>
                <wp:inline distT="0" distB="0" distL="0" distR="0" wp14:anchorId="4AE8E86F" wp14:editId="6429BE2B">
                  <wp:extent cx="1548822" cy="91884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12-13 at 12.12.41 AM.png"/>
                          <pic:cNvPicPr/>
                        </pic:nvPicPr>
                        <pic:blipFill>
                          <a:blip r:embed="rId16"/>
                          <a:stretch>
                            <a:fillRect/>
                          </a:stretch>
                        </pic:blipFill>
                        <pic:spPr>
                          <a:xfrm>
                            <a:off x="0" y="0"/>
                            <a:ext cx="1552556" cy="921060"/>
                          </a:xfrm>
                          <a:prstGeom prst="rect">
                            <a:avLst/>
                          </a:prstGeom>
                        </pic:spPr>
                      </pic:pic>
                    </a:graphicData>
                  </a:graphic>
                </wp:inline>
              </w:drawing>
            </w:r>
          </w:p>
        </w:tc>
        <w:tc>
          <w:tcPr>
            <w:tcW w:w="2512" w:type="dxa"/>
          </w:tcPr>
          <w:p w14:paraId="34FF1723" w14:textId="77777777" w:rsidR="00F13DC4" w:rsidRDefault="00F13DC4" w:rsidP="00C1618D">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0715B47" wp14:editId="07C77C9A">
                  <wp:extent cx="1545336" cy="92720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plot_overall.png"/>
                          <pic:cNvPicPr/>
                        </pic:nvPicPr>
                        <pic:blipFill>
                          <a:blip r:embed="rId17"/>
                          <a:stretch>
                            <a:fillRect/>
                          </a:stretch>
                        </pic:blipFill>
                        <pic:spPr>
                          <a:xfrm>
                            <a:off x="0" y="0"/>
                            <a:ext cx="1545336" cy="927202"/>
                          </a:xfrm>
                          <a:prstGeom prst="rect">
                            <a:avLst/>
                          </a:prstGeom>
                        </pic:spPr>
                      </pic:pic>
                    </a:graphicData>
                  </a:graphic>
                </wp:inline>
              </w:drawing>
            </w:r>
          </w:p>
        </w:tc>
      </w:tr>
      <w:tr w:rsidR="00F13DC4" w14:paraId="5D8B7A8A" w14:textId="77777777" w:rsidTr="00C16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gridSpan w:val="2"/>
            <w:shd w:val="clear" w:color="auto" w:fill="FFFFFF" w:themeFill="background1"/>
          </w:tcPr>
          <w:p w14:paraId="35B78C3B" w14:textId="77777777" w:rsidR="00F13DC4" w:rsidRDefault="00F13DC4" w:rsidP="00C1618D">
            <w:r>
              <w:rPr>
                <w:b w:val="0"/>
                <w:sz w:val="16"/>
                <w:szCs w:val="20"/>
              </w:rPr>
              <w:t>These plots show the overall accuracy across all 9 classes and the macro and micro precision across classes 1, 2, and ‘other,’ with the left plotting the results of our features-based KNN and the right plotting those of our purely pixel-based KNN for comparison’s sake on the original real-world dataset.</w:t>
            </w:r>
          </w:p>
        </w:tc>
      </w:tr>
    </w:tbl>
    <w:p w14:paraId="326DE339" w14:textId="77777777" w:rsidR="00F13DC4" w:rsidRDefault="00F13DC4" w:rsidP="00DF3658">
      <w:pPr>
        <w:ind w:firstLine="202"/>
      </w:pPr>
    </w:p>
    <w:p w14:paraId="7468ED83" w14:textId="77777777" w:rsidR="00DC6D46" w:rsidRPr="00A5163B" w:rsidRDefault="00DC6D46" w:rsidP="00DF3658">
      <w:pPr>
        <w:ind w:firstLine="202"/>
      </w:pPr>
    </w:p>
    <w:p w14:paraId="14DB3E52" w14:textId="2C46A8EC" w:rsidR="008A0F2E" w:rsidRPr="00D7595B" w:rsidRDefault="008A0F2E" w:rsidP="00D6620F">
      <w:pPr>
        <w:rPr>
          <w:sz w:val="2"/>
        </w:rPr>
      </w:pPr>
    </w:p>
    <w:p w14:paraId="3B7A1652" w14:textId="77777777" w:rsidR="00E97B99" w:rsidRDefault="001B6B5A" w:rsidP="00E97B99">
      <w:pPr>
        <w:pStyle w:val="Heading1"/>
      </w:pPr>
      <w:r>
        <w:t>Conclusions</w:t>
      </w:r>
    </w:p>
    <w:p w14:paraId="6E8E25C1" w14:textId="15CF3E32" w:rsidR="00DC6D46" w:rsidRDefault="003B2019" w:rsidP="003B2019">
      <w:pPr>
        <w:pStyle w:val="Text"/>
      </w:pPr>
      <w:r>
        <w:t xml:space="preserve">The CNN </w:t>
      </w:r>
      <w:r w:rsidR="00DD7BB5">
        <w:t>appears to be</w:t>
      </w:r>
      <w:r>
        <w:t xml:space="preserve"> the most successful model</w:t>
      </w:r>
      <w:r w:rsidR="00DD7BB5">
        <w:t>, probably mostly</w:t>
      </w:r>
      <w:r>
        <w:t xml:space="preserve"> because it was </w:t>
      </w:r>
      <w:r w:rsidR="00DD7BB5">
        <w:t>designed specifically</w:t>
      </w:r>
      <w:r>
        <w:t xml:space="preserve"> </w:t>
      </w:r>
      <w:r>
        <w:t>for image classification. The use of kernel spaces as inputs allows the neural net to learn not only a set of pixels,</w:t>
      </w:r>
      <w:r w:rsidR="00CB7CAF">
        <w:t xml:space="preserve"> but rather information about kernels of pixels. This introduces a notion of locality to the</w:t>
      </w:r>
      <w:r w:rsidR="0098270C">
        <w:t xml:space="preserve"> analyzed</w:t>
      </w:r>
      <w:r w:rsidR="00CB7CAF">
        <w:t xml:space="preserve"> feature space that is advantageous for image classification, because humans also use this to classify images.</w:t>
      </w:r>
    </w:p>
    <w:p w14:paraId="0B114C25" w14:textId="696038B7" w:rsidR="00DC6D46" w:rsidRDefault="00DC6D46" w:rsidP="003B2019">
      <w:pPr>
        <w:pStyle w:val="Text"/>
      </w:pPr>
      <w:r>
        <w:t>The traditional neural network also performs admirably for this task, albeit taking far longer to train and at a lower accuracy.</w:t>
      </w:r>
    </w:p>
    <w:p w14:paraId="222F8D84" w14:textId="5F8B3C1A" w:rsidR="003B2019" w:rsidRDefault="00DD7BB5" w:rsidP="003B2019">
      <w:pPr>
        <w:pStyle w:val="Text"/>
      </w:pPr>
      <w:r>
        <w:t xml:space="preserve">In comparison to the relatively short </w:t>
      </w:r>
      <w:r w:rsidR="002E5AC0">
        <w:t>times to run the KNNs, the neural networks take hours to train, but at the same time only have to be trained once. With this tradeoff comes far better accuracy and real-world usability of the predictions across both datasets.</w:t>
      </w:r>
      <w:r w:rsidR="00DC6D46">
        <w:t xml:space="preserve"> Our features-based KNN is by far the fastest, but it loses out by all reasonable metrics as far as precision was concerned. We conclude that the CNN is the best-suited method for the task of character recognition among those we tested.</w:t>
      </w:r>
    </w:p>
    <w:p w14:paraId="205D8229" w14:textId="77777777" w:rsidR="00E97B99" w:rsidRDefault="00E97B99" w:rsidP="00E97B99">
      <w:pPr>
        <w:pStyle w:val="Text"/>
      </w:pPr>
    </w:p>
    <w:p w14:paraId="3E572A33" w14:textId="6DA08245" w:rsidR="00E97402" w:rsidRDefault="00AB08F2">
      <w:pPr>
        <w:pStyle w:val="ReferenceHead"/>
      </w:pPr>
      <w:r>
        <w:t xml:space="preserve">V. </w:t>
      </w:r>
      <w:r w:rsidR="00E97402">
        <w:t>References</w:t>
      </w:r>
    </w:p>
    <w:p w14:paraId="69B51829" w14:textId="7971A093" w:rsidR="00A843C5" w:rsidRPr="00A843C5" w:rsidRDefault="00B2277E" w:rsidP="00A843C5">
      <w:pPr>
        <w:rPr>
          <w:sz w:val="20"/>
          <w:szCs w:val="20"/>
        </w:rPr>
      </w:pPr>
      <w:r w:rsidRPr="00A843C5">
        <w:rPr>
          <w:sz w:val="20"/>
          <w:szCs w:val="20"/>
        </w:rPr>
        <w:t>[</w:t>
      </w:r>
      <w:r w:rsidR="00A843C5" w:rsidRPr="00A843C5">
        <w:rPr>
          <w:sz w:val="20"/>
          <w:szCs w:val="20"/>
        </w:rPr>
        <w:t xml:space="preserve">1] </w:t>
      </w:r>
      <w:r w:rsidR="00A843C5">
        <w:rPr>
          <w:sz w:val="20"/>
          <w:szCs w:val="20"/>
        </w:rPr>
        <w:t>P</w:t>
      </w:r>
      <w:r w:rsidR="00A843C5" w:rsidRPr="00A843C5">
        <w:rPr>
          <w:sz w:val="20"/>
          <w:szCs w:val="20"/>
        </w:rPr>
        <w:t xml:space="preserve">. Frey, </w:t>
      </w:r>
      <w:r w:rsidR="00A843C5">
        <w:rPr>
          <w:sz w:val="20"/>
          <w:szCs w:val="20"/>
        </w:rPr>
        <w:t>D</w:t>
      </w:r>
      <w:r w:rsidR="00A843C5" w:rsidRPr="00A843C5">
        <w:rPr>
          <w:sz w:val="20"/>
          <w:szCs w:val="20"/>
        </w:rPr>
        <w:t>. Slate, “</w:t>
      </w:r>
      <w:r w:rsidR="00A843C5">
        <w:rPr>
          <w:sz w:val="20"/>
          <w:szCs w:val="20"/>
        </w:rPr>
        <w:t>L</w:t>
      </w:r>
      <w:r w:rsidR="00A843C5" w:rsidRPr="00A843C5">
        <w:rPr>
          <w:sz w:val="20"/>
          <w:szCs w:val="20"/>
        </w:rPr>
        <w:t xml:space="preserve">etter </w:t>
      </w:r>
      <w:r w:rsidR="00A843C5">
        <w:rPr>
          <w:sz w:val="20"/>
          <w:szCs w:val="20"/>
        </w:rPr>
        <w:t>R</w:t>
      </w:r>
      <w:r w:rsidR="00A843C5" w:rsidRPr="00A843C5">
        <w:rPr>
          <w:sz w:val="20"/>
          <w:szCs w:val="20"/>
        </w:rPr>
        <w:t xml:space="preserve">ecognition </w:t>
      </w:r>
      <w:r w:rsidR="00A843C5">
        <w:rPr>
          <w:sz w:val="20"/>
          <w:szCs w:val="20"/>
        </w:rPr>
        <w:t>U</w:t>
      </w:r>
      <w:r w:rsidR="00A843C5" w:rsidRPr="00A843C5">
        <w:rPr>
          <w:sz w:val="20"/>
          <w:szCs w:val="20"/>
        </w:rPr>
        <w:t xml:space="preserve">sing </w:t>
      </w:r>
      <w:r w:rsidR="00A843C5">
        <w:rPr>
          <w:sz w:val="20"/>
          <w:szCs w:val="20"/>
        </w:rPr>
        <w:t>H</w:t>
      </w:r>
      <w:r w:rsidR="00A843C5" w:rsidRPr="00A843C5">
        <w:rPr>
          <w:sz w:val="20"/>
          <w:szCs w:val="20"/>
        </w:rPr>
        <w:t>olland-</w:t>
      </w:r>
      <w:r w:rsidR="00A843C5">
        <w:rPr>
          <w:sz w:val="20"/>
          <w:szCs w:val="20"/>
        </w:rPr>
        <w:t>S</w:t>
      </w:r>
      <w:r w:rsidR="00A843C5" w:rsidRPr="00A843C5">
        <w:rPr>
          <w:sz w:val="20"/>
          <w:szCs w:val="20"/>
        </w:rPr>
        <w:t xml:space="preserve">tyle </w:t>
      </w:r>
      <w:r w:rsidR="00A843C5">
        <w:rPr>
          <w:sz w:val="20"/>
          <w:szCs w:val="20"/>
        </w:rPr>
        <w:t>A</w:t>
      </w:r>
      <w:r w:rsidR="00A843C5" w:rsidRPr="00A843C5">
        <w:rPr>
          <w:sz w:val="20"/>
          <w:szCs w:val="20"/>
        </w:rPr>
        <w:t xml:space="preserve">daptive </w:t>
      </w:r>
      <w:r w:rsidR="00A843C5">
        <w:rPr>
          <w:sz w:val="20"/>
          <w:szCs w:val="20"/>
        </w:rPr>
        <w:t>C</w:t>
      </w:r>
      <w:r w:rsidR="00A843C5" w:rsidRPr="00A843C5">
        <w:rPr>
          <w:sz w:val="20"/>
          <w:szCs w:val="20"/>
        </w:rPr>
        <w:t>lassifiers</w:t>
      </w:r>
      <w:r w:rsidR="00B96CFD">
        <w:rPr>
          <w:sz w:val="20"/>
          <w:szCs w:val="20"/>
        </w:rPr>
        <w:t>,</w:t>
      </w:r>
      <w:r w:rsidR="00A843C5" w:rsidRPr="00A843C5">
        <w:rPr>
          <w:sz w:val="20"/>
          <w:szCs w:val="20"/>
        </w:rPr>
        <w:t xml:space="preserve">” </w:t>
      </w:r>
      <w:r w:rsidR="00A843C5">
        <w:rPr>
          <w:sz w:val="20"/>
          <w:szCs w:val="20"/>
        </w:rPr>
        <w:t>M</w:t>
      </w:r>
      <w:r w:rsidR="00A843C5" w:rsidRPr="00A843C5">
        <w:rPr>
          <w:sz w:val="20"/>
          <w:szCs w:val="20"/>
        </w:rPr>
        <w:t xml:space="preserve">achine </w:t>
      </w:r>
      <w:r w:rsidR="00A843C5">
        <w:rPr>
          <w:sz w:val="20"/>
          <w:szCs w:val="20"/>
        </w:rPr>
        <w:t>L</w:t>
      </w:r>
      <w:r w:rsidR="00A843C5" w:rsidRPr="00A843C5">
        <w:rPr>
          <w:sz w:val="20"/>
          <w:szCs w:val="20"/>
        </w:rPr>
        <w:t>earning</w:t>
      </w:r>
      <w:r w:rsidR="00A843C5">
        <w:rPr>
          <w:sz w:val="20"/>
          <w:szCs w:val="20"/>
        </w:rPr>
        <w:t>,</w:t>
      </w:r>
      <w:r w:rsidR="001D7A77">
        <w:rPr>
          <w:sz w:val="20"/>
          <w:szCs w:val="20"/>
        </w:rPr>
        <w:t xml:space="preserve"> Springer,</w:t>
      </w:r>
      <w:r w:rsidR="00A843C5">
        <w:rPr>
          <w:sz w:val="20"/>
          <w:szCs w:val="20"/>
        </w:rPr>
        <w:t xml:space="preserve"> M</w:t>
      </w:r>
      <w:r w:rsidR="00A843C5" w:rsidRPr="00A843C5">
        <w:rPr>
          <w:sz w:val="20"/>
          <w:szCs w:val="20"/>
        </w:rPr>
        <w:t xml:space="preserve">arch 1991, </w:t>
      </w:r>
      <w:r w:rsidR="00A843C5">
        <w:rPr>
          <w:sz w:val="20"/>
          <w:szCs w:val="20"/>
        </w:rPr>
        <w:t>V</w:t>
      </w:r>
      <w:r w:rsidR="00A843C5" w:rsidRPr="00A843C5">
        <w:rPr>
          <w:sz w:val="20"/>
          <w:szCs w:val="20"/>
        </w:rPr>
        <w:t xml:space="preserve">olume 6, </w:t>
      </w:r>
      <w:r w:rsidR="00A843C5">
        <w:rPr>
          <w:sz w:val="20"/>
          <w:szCs w:val="20"/>
        </w:rPr>
        <w:t>I</w:t>
      </w:r>
      <w:r w:rsidR="00A843C5" w:rsidRPr="00A843C5">
        <w:rPr>
          <w:sz w:val="20"/>
          <w:szCs w:val="20"/>
        </w:rPr>
        <w:t>ssue 2, pp. 161–182.</w:t>
      </w:r>
      <w:r w:rsidR="00336842">
        <w:rPr>
          <w:sz w:val="20"/>
          <w:szCs w:val="20"/>
        </w:rPr>
        <w:t xml:space="preserve"> h</w:t>
      </w:r>
      <w:r w:rsidR="00A843C5" w:rsidRPr="00A843C5">
        <w:rPr>
          <w:sz w:val="20"/>
          <w:szCs w:val="20"/>
        </w:rPr>
        <w:t xml:space="preserve">ttps://doi.Org/10.1007/bf00114162 </w:t>
      </w:r>
    </w:p>
    <w:p w14:paraId="4785A912" w14:textId="6BD1C666" w:rsidR="00227D3B" w:rsidRPr="00A843C5" w:rsidRDefault="00227D3B" w:rsidP="00A843C5">
      <w:pPr>
        <w:rPr>
          <w:sz w:val="20"/>
          <w:szCs w:val="20"/>
        </w:rPr>
      </w:pPr>
      <w:r w:rsidRPr="00A843C5">
        <w:rPr>
          <w:sz w:val="20"/>
          <w:szCs w:val="20"/>
        </w:rPr>
        <w:t xml:space="preserve">[2] T. </w:t>
      </w:r>
      <w:proofErr w:type="spellStart"/>
      <w:r w:rsidRPr="00A843C5">
        <w:rPr>
          <w:sz w:val="20"/>
          <w:szCs w:val="20"/>
        </w:rPr>
        <w:t>Makkar</w:t>
      </w:r>
      <w:proofErr w:type="spellEnd"/>
      <w:r w:rsidRPr="00A843C5">
        <w:rPr>
          <w:sz w:val="20"/>
          <w:szCs w:val="20"/>
        </w:rPr>
        <w:t xml:space="preserve">, Y. Kumar, A. K. Dubey, Á. Rocha </w:t>
      </w:r>
      <w:proofErr w:type="spellStart"/>
      <w:r w:rsidRPr="00A843C5">
        <w:rPr>
          <w:sz w:val="20"/>
          <w:szCs w:val="20"/>
        </w:rPr>
        <w:t>dan</w:t>
      </w:r>
      <w:proofErr w:type="spellEnd"/>
      <w:r w:rsidRPr="00A843C5">
        <w:rPr>
          <w:sz w:val="20"/>
          <w:szCs w:val="20"/>
        </w:rPr>
        <w:t xml:space="preserve"> A. Goyal, “Analogizing time complexity of KNN and CNN in recognizing handwritten digits,” in International Conference on Image Information Processing (ICIIP), Shimla, 2017. </w:t>
      </w:r>
      <w:r w:rsidR="00C83D22" w:rsidRPr="00A843C5">
        <w:rPr>
          <w:sz w:val="20"/>
          <w:szCs w:val="20"/>
        </w:rPr>
        <w:t xml:space="preserve">https://ieeexplore.ieee.org/document/8313707 </w:t>
      </w:r>
    </w:p>
    <w:p w14:paraId="05EAC13B" w14:textId="77777777" w:rsidR="00C83D22" w:rsidRPr="00A843C5" w:rsidRDefault="00C83D22" w:rsidP="00A843C5">
      <w:pPr>
        <w:rPr>
          <w:sz w:val="20"/>
          <w:szCs w:val="20"/>
        </w:rPr>
      </w:pPr>
    </w:p>
    <w:p w14:paraId="5AAF2F6C" w14:textId="2B8F9DF5" w:rsidR="00227D3B" w:rsidRPr="00227D3B" w:rsidRDefault="00227D3B" w:rsidP="000C4A46">
      <w:pPr>
        <w:rPr>
          <w:color w:val="000000" w:themeColor="text1"/>
          <w:sz w:val="20"/>
          <w:szCs w:val="20"/>
        </w:rPr>
      </w:pPr>
    </w:p>
    <w:p w14:paraId="24A3DF51" w14:textId="77777777" w:rsidR="000C4A46" w:rsidRPr="00227D3B" w:rsidRDefault="000C4A46" w:rsidP="000C4A46">
      <w:pPr>
        <w:rPr>
          <w:color w:val="000000" w:themeColor="text1"/>
          <w:sz w:val="20"/>
          <w:szCs w:val="20"/>
        </w:rPr>
      </w:pPr>
    </w:p>
    <w:p w14:paraId="21A4CC7B" w14:textId="7DE9FB3F" w:rsidR="001D1223" w:rsidRPr="001D1223" w:rsidRDefault="001D1223" w:rsidP="000C4A46">
      <w:pPr>
        <w:pStyle w:val="NormalWeb"/>
      </w:pPr>
    </w:p>
    <w:sectPr w:rsidR="001D1223" w:rsidRPr="001D1223" w:rsidSect="00143F2E">
      <w:headerReference w:type="default" r:id="rId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2B20B" w14:textId="77777777" w:rsidR="00C51A60" w:rsidRDefault="00C51A60">
      <w:r>
        <w:separator/>
      </w:r>
    </w:p>
  </w:endnote>
  <w:endnote w:type="continuationSeparator" w:id="0">
    <w:p w14:paraId="4405F4E7" w14:textId="77777777" w:rsidR="00C51A60" w:rsidRDefault="00C51A60">
      <w:r>
        <w:continuationSeparator/>
      </w:r>
    </w:p>
  </w:endnote>
  <w:endnote w:type="continuationNotice" w:id="1">
    <w:p w14:paraId="608C7707" w14:textId="77777777" w:rsidR="00C51A60" w:rsidRDefault="00C51A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0A4F1" w14:textId="77777777" w:rsidR="00C51A60" w:rsidRDefault="00C51A60"/>
  </w:footnote>
  <w:footnote w:type="continuationSeparator" w:id="0">
    <w:p w14:paraId="62975421" w14:textId="77777777" w:rsidR="00C51A60" w:rsidRDefault="00C51A60">
      <w:r>
        <w:continuationSeparator/>
      </w:r>
    </w:p>
  </w:footnote>
  <w:footnote w:type="continuationNotice" w:id="1">
    <w:p w14:paraId="6301C508" w14:textId="77777777" w:rsidR="00C51A60" w:rsidRDefault="00C51A60"/>
  </w:footnote>
  <w:footnote w:id="2">
    <w:p w14:paraId="61816487" w14:textId="0B3811EF" w:rsidR="005267AA" w:rsidRDefault="005267AA" w:rsidP="004E261F">
      <w:pPr>
        <w:pStyle w:val="FootnoteText"/>
      </w:pPr>
      <w:r>
        <w:t xml:space="preserve">This work was supported in part by </w:t>
      </w:r>
      <w:r w:rsidR="00BA6E82">
        <w:t>Publix cookie</w:t>
      </w:r>
      <w:r w:rsidR="00AD0043">
        <w:softHyphen/>
      </w:r>
      <w:r w:rsidR="00AD0043">
        <w:softHyphen/>
      </w:r>
      <w:r w:rsidR="00AD0043">
        <w:softHyphen/>
      </w:r>
      <w:r w:rsidR="00AD0043">
        <w:softHyphen/>
      </w:r>
      <w:r w:rsidR="00AD0043">
        <w:softHyphen/>
      </w:r>
      <w:r w:rsidR="00BA6E82">
        <w:t>s</w:t>
      </w:r>
      <w:r w:rsidR="00B1168A">
        <w:t xml:space="preserve"> and fruity candy canes</w:t>
      </w:r>
      <w:r>
        <w:t>.</w:t>
      </w:r>
    </w:p>
    <w:p w14:paraId="228CB088" w14:textId="77777777" w:rsidR="00AD0043" w:rsidRDefault="00AD0043">
      <w:pPr>
        <w:pStyle w:val="FootnoteText"/>
      </w:pPr>
    </w:p>
    <w:p w14:paraId="3BFA704D" w14:textId="2C30A437" w:rsidR="005267AA" w:rsidRDefault="005267AA">
      <w:pPr>
        <w:pStyle w:val="FootnoteText"/>
      </w:pPr>
      <w:r>
        <w:t>R. Spencer</w:t>
      </w:r>
      <w:r w:rsidR="00751EFA">
        <w:t xml:space="preserve">, Y. Zhou, and C. Robey are </w:t>
      </w:r>
      <w:r>
        <w:t>with the Machine Learning &amp; Sensing Laboratory, and the Computer Science</w:t>
      </w:r>
      <w:r w:rsidR="00751EFA">
        <w:t>, Mathematics,</w:t>
      </w:r>
      <w:r>
        <w:t xml:space="preserve"> and </w:t>
      </w:r>
      <w:r w:rsidR="00751EFA">
        <w:t>Electrical &amp; Computer Engineering</w:t>
      </w:r>
      <w:r>
        <w:t xml:space="preserve"> Departments at the University of Florida. </w:t>
      </w:r>
    </w:p>
    <w:p w14:paraId="11B30AF9" w14:textId="77777777" w:rsidR="005267AA" w:rsidRDefault="005267A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3EA2" w14:textId="77777777" w:rsidR="005267AA" w:rsidRDefault="005267AA">
    <w:pPr>
      <w:framePr w:wrap="auto" w:vAnchor="text" w:hAnchor="margin" w:xAlign="right" w:y="1"/>
    </w:pPr>
    <w:r>
      <w:fldChar w:fldCharType="begin"/>
    </w:r>
    <w:r>
      <w:instrText xml:space="preserve">PAGE  </w:instrText>
    </w:r>
    <w:r>
      <w:fldChar w:fldCharType="separate"/>
    </w:r>
    <w:r>
      <w:rPr>
        <w:noProof/>
      </w:rPr>
      <w:t>1</w:t>
    </w:r>
    <w:r>
      <w:fldChar w:fldCharType="end"/>
    </w:r>
  </w:p>
  <w:p w14:paraId="2FAD9760" w14:textId="77777777" w:rsidR="005267AA" w:rsidRDefault="005267A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78943F0"/>
    <w:multiLevelType w:val="hybridMultilevel"/>
    <w:tmpl w:val="B09A8D46"/>
    <w:lvl w:ilvl="0" w:tplc="804E98F0">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37621A"/>
    <w:multiLevelType w:val="hybridMultilevel"/>
    <w:tmpl w:val="E40C1B08"/>
    <w:lvl w:ilvl="0" w:tplc="7ED8953E">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5B51E27"/>
    <w:multiLevelType w:val="hybridMultilevel"/>
    <w:tmpl w:val="0BC009AE"/>
    <w:lvl w:ilvl="0" w:tplc="0CB4CB20">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6"/>
  </w:num>
  <w:num w:numId="15">
    <w:abstractNumId w:val="25"/>
  </w:num>
  <w:num w:numId="16">
    <w:abstractNumId w:val="33"/>
  </w:num>
  <w:num w:numId="17">
    <w:abstractNumId w:val="17"/>
  </w:num>
  <w:num w:numId="18">
    <w:abstractNumId w:val="16"/>
  </w:num>
  <w:num w:numId="19">
    <w:abstractNumId w:val="28"/>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3"/>
  </w:num>
  <w:num w:numId="27">
    <w:abstractNumId w:val="29"/>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lvlOverride w:ilvl="0">
      <w:startOverride w:val="1"/>
    </w:lvlOverride>
  </w:num>
  <w:num w:numId="42">
    <w:abstractNumId w:val="20"/>
    <w:lvlOverride w:ilvl="0">
      <w:startOverride w:val="1"/>
    </w:lvlOverride>
  </w:num>
  <w:num w:numId="43">
    <w:abstractNumId w:val="11"/>
  </w:num>
  <w:num w:numId="44">
    <w:abstractNumId w:val="11"/>
    <w:lvlOverride w:ilvl="0">
      <w:startOverride w:val="3"/>
    </w:lvlOverride>
  </w:num>
  <w:num w:numId="45">
    <w:abstractNumId w:val="12"/>
  </w:num>
  <w:num w:numId="46">
    <w:abstractNumId w:val="27"/>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4EE0"/>
    <w:rsid w:val="00015E64"/>
    <w:rsid w:val="0001762D"/>
    <w:rsid w:val="000234C1"/>
    <w:rsid w:val="00024EC0"/>
    <w:rsid w:val="0003094F"/>
    <w:rsid w:val="000318C4"/>
    <w:rsid w:val="00035005"/>
    <w:rsid w:val="0003507F"/>
    <w:rsid w:val="0003754C"/>
    <w:rsid w:val="000411A5"/>
    <w:rsid w:val="00041512"/>
    <w:rsid w:val="00042E13"/>
    <w:rsid w:val="00044EFE"/>
    <w:rsid w:val="00046B14"/>
    <w:rsid w:val="00047CA9"/>
    <w:rsid w:val="000534C4"/>
    <w:rsid w:val="000534E2"/>
    <w:rsid w:val="00055482"/>
    <w:rsid w:val="00056382"/>
    <w:rsid w:val="00063C32"/>
    <w:rsid w:val="000644DC"/>
    <w:rsid w:val="00066612"/>
    <w:rsid w:val="00072441"/>
    <w:rsid w:val="00081D09"/>
    <w:rsid w:val="0008253B"/>
    <w:rsid w:val="000843F7"/>
    <w:rsid w:val="000937E6"/>
    <w:rsid w:val="000A0C2F"/>
    <w:rsid w:val="000A168B"/>
    <w:rsid w:val="000A6CF7"/>
    <w:rsid w:val="000B6992"/>
    <w:rsid w:val="000C1016"/>
    <w:rsid w:val="000C121F"/>
    <w:rsid w:val="000C4A46"/>
    <w:rsid w:val="000C623A"/>
    <w:rsid w:val="000D2839"/>
    <w:rsid w:val="000D2BDE"/>
    <w:rsid w:val="000D6617"/>
    <w:rsid w:val="000E078B"/>
    <w:rsid w:val="000E07AE"/>
    <w:rsid w:val="000E7BAF"/>
    <w:rsid w:val="000F7178"/>
    <w:rsid w:val="00103EBC"/>
    <w:rsid w:val="00104BB0"/>
    <w:rsid w:val="0010794E"/>
    <w:rsid w:val="00113F26"/>
    <w:rsid w:val="00115CA9"/>
    <w:rsid w:val="00115E72"/>
    <w:rsid w:val="00116AC9"/>
    <w:rsid w:val="0012113E"/>
    <w:rsid w:val="00123ECA"/>
    <w:rsid w:val="0013190A"/>
    <w:rsid w:val="0013354F"/>
    <w:rsid w:val="00143F2E"/>
    <w:rsid w:val="001448FF"/>
    <w:rsid w:val="00144E72"/>
    <w:rsid w:val="00146239"/>
    <w:rsid w:val="00154B22"/>
    <w:rsid w:val="00156225"/>
    <w:rsid w:val="00161E5E"/>
    <w:rsid w:val="00170FF4"/>
    <w:rsid w:val="00172DFD"/>
    <w:rsid w:val="001739EB"/>
    <w:rsid w:val="00173A45"/>
    <w:rsid w:val="001768FF"/>
    <w:rsid w:val="001870F3"/>
    <w:rsid w:val="00187CFB"/>
    <w:rsid w:val="00190906"/>
    <w:rsid w:val="001A1F07"/>
    <w:rsid w:val="001A25AA"/>
    <w:rsid w:val="001A27AE"/>
    <w:rsid w:val="001A60B1"/>
    <w:rsid w:val="001A7281"/>
    <w:rsid w:val="001B2686"/>
    <w:rsid w:val="001B36B1"/>
    <w:rsid w:val="001B6B5A"/>
    <w:rsid w:val="001B785F"/>
    <w:rsid w:val="001C2E25"/>
    <w:rsid w:val="001C6417"/>
    <w:rsid w:val="001D1223"/>
    <w:rsid w:val="001D31AA"/>
    <w:rsid w:val="001D7367"/>
    <w:rsid w:val="001D75FE"/>
    <w:rsid w:val="001D7A77"/>
    <w:rsid w:val="001E1F33"/>
    <w:rsid w:val="001E4E6A"/>
    <w:rsid w:val="001E7B7A"/>
    <w:rsid w:val="001F4C5C"/>
    <w:rsid w:val="002035E0"/>
    <w:rsid w:val="00204478"/>
    <w:rsid w:val="0020555A"/>
    <w:rsid w:val="00210F6F"/>
    <w:rsid w:val="00214E2E"/>
    <w:rsid w:val="00216141"/>
    <w:rsid w:val="00217186"/>
    <w:rsid w:val="0022557A"/>
    <w:rsid w:val="00227D3B"/>
    <w:rsid w:val="00231C15"/>
    <w:rsid w:val="00234C79"/>
    <w:rsid w:val="002354D6"/>
    <w:rsid w:val="002364F1"/>
    <w:rsid w:val="002434A1"/>
    <w:rsid w:val="00252CDF"/>
    <w:rsid w:val="00257CB5"/>
    <w:rsid w:val="00263943"/>
    <w:rsid w:val="00267B35"/>
    <w:rsid w:val="00270151"/>
    <w:rsid w:val="002804F2"/>
    <w:rsid w:val="00286777"/>
    <w:rsid w:val="00293C16"/>
    <w:rsid w:val="002A4AA2"/>
    <w:rsid w:val="002A6CB5"/>
    <w:rsid w:val="002B4F28"/>
    <w:rsid w:val="002C0B03"/>
    <w:rsid w:val="002C21E0"/>
    <w:rsid w:val="002C65BA"/>
    <w:rsid w:val="002E01A8"/>
    <w:rsid w:val="002E1F95"/>
    <w:rsid w:val="002E2A0A"/>
    <w:rsid w:val="002E43FF"/>
    <w:rsid w:val="002E55CB"/>
    <w:rsid w:val="002E5AC0"/>
    <w:rsid w:val="002F1A23"/>
    <w:rsid w:val="002F7910"/>
    <w:rsid w:val="0030248B"/>
    <w:rsid w:val="00303385"/>
    <w:rsid w:val="00307C46"/>
    <w:rsid w:val="00310AC3"/>
    <w:rsid w:val="00314F82"/>
    <w:rsid w:val="003151D9"/>
    <w:rsid w:val="003324DF"/>
    <w:rsid w:val="00332EE9"/>
    <w:rsid w:val="00335EFA"/>
    <w:rsid w:val="00336842"/>
    <w:rsid w:val="0033795D"/>
    <w:rsid w:val="003379F6"/>
    <w:rsid w:val="003426C5"/>
    <w:rsid w:val="003427CE"/>
    <w:rsid w:val="00342BE1"/>
    <w:rsid w:val="0034386F"/>
    <w:rsid w:val="003461E8"/>
    <w:rsid w:val="003511DA"/>
    <w:rsid w:val="00353145"/>
    <w:rsid w:val="00360269"/>
    <w:rsid w:val="003669B3"/>
    <w:rsid w:val="00366CB0"/>
    <w:rsid w:val="0037035A"/>
    <w:rsid w:val="00370B0B"/>
    <w:rsid w:val="003712AE"/>
    <w:rsid w:val="0037551B"/>
    <w:rsid w:val="00384EC0"/>
    <w:rsid w:val="00390E47"/>
    <w:rsid w:val="00392DBA"/>
    <w:rsid w:val="003A216B"/>
    <w:rsid w:val="003B2019"/>
    <w:rsid w:val="003B28A1"/>
    <w:rsid w:val="003C2D9D"/>
    <w:rsid w:val="003C3322"/>
    <w:rsid w:val="003C5F08"/>
    <w:rsid w:val="003C68C2"/>
    <w:rsid w:val="003D19F0"/>
    <w:rsid w:val="003D1EBF"/>
    <w:rsid w:val="003D2CD3"/>
    <w:rsid w:val="003D2D52"/>
    <w:rsid w:val="003D4CAE"/>
    <w:rsid w:val="003F0FC5"/>
    <w:rsid w:val="003F26BD"/>
    <w:rsid w:val="003F3BED"/>
    <w:rsid w:val="003F4E8F"/>
    <w:rsid w:val="003F52AD"/>
    <w:rsid w:val="004031B7"/>
    <w:rsid w:val="00412E91"/>
    <w:rsid w:val="0041344E"/>
    <w:rsid w:val="00424F05"/>
    <w:rsid w:val="0043144F"/>
    <w:rsid w:val="00431BFA"/>
    <w:rsid w:val="00431C66"/>
    <w:rsid w:val="0043369B"/>
    <w:rsid w:val="004353CF"/>
    <w:rsid w:val="004360FE"/>
    <w:rsid w:val="0043652D"/>
    <w:rsid w:val="00440E20"/>
    <w:rsid w:val="004470BB"/>
    <w:rsid w:val="00457DD7"/>
    <w:rsid w:val="00461B9A"/>
    <w:rsid w:val="004631BC"/>
    <w:rsid w:val="00465931"/>
    <w:rsid w:val="00474F50"/>
    <w:rsid w:val="00481E58"/>
    <w:rsid w:val="00484761"/>
    <w:rsid w:val="00484B8B"/>
    <w:rsid w:val="00484DD5"/>
    <w:rsid w:val="004876EB"/>
    <w:rsid w:val="00493F09"/>
    <w:rsid w:val="004A4D59"/>
    <w:rsid w:val="004B558A"/>
    <w:rsid w:val="004C06E5"/>
    <w:rsid w:val="004C0E68"/>
    <w:rsid w:val="004C1E16"/>
    <w:rsid w:val="004C2543"/>
    <w:rsid w:val="004C311B"/>
    <w:rsid w:val="004C3EAD"/>
    <w:rsid w:val="004C4FD0"/>
    <w:rsid w:val="004C5F89"/>
    <w:rsid w:val="004C6CC9"/>
    <w:rsid w:val="004C7385"/>
    <w:rsid w:val="004D15CA"/>
    <w:rsid w:val="004D4B73"/>
    <w:rsid w:val="004D71D4"/>
    <w:rsid w:val="004E261F"/>
    <w:rsid w:val="004E3E4C"/>
    <w:rsid w:val="004E68EB"/>
    <w:rsid w:val="004F15CF"/>
    <w:rsid w:val="004F23A0"/>
    <w:rsid w:val="004F29FA"/>
    <w:rsid w:val="005003E3"/>
    <w:rsid w:val="005052CD"/>
    <w:rsid w:val="005060C9"/>
    <w:rsid w:val="00510D21"/>
    <w:rsid w:val="00516270"/>
    <w:rsid w:val="0051682B"/>
    <w:rsid w:val="00523832"/>
    <w:rsid w:val="005267AA"/>
    <w:rsid w:val="00535307"/>
    <w:rsid w:val="0054683C"/>
    <w:rsid w:val="00550A26"/>
    <w:rsid w:val="00550BF5"/>
    <w:rsid w:val="00551115"/>
    <w:rsid w:val="0055307A"/>
    <w:rsid w:val="0055692E"/>
    <w:rsid w:val="00557B68"/>
    <w:rsid w:val="00565352"/>
    <w:rsid w:val="00565793"/>
    <w:rsid w:val="00567A70"/>
    <w:rsid w:val="0057010A"/>
    <w:rsid w:val="00582EBF"/>
    <w:rsid w:val="005949AC"/>
    <w:rsid w:val="005A191D"/>
    <w:rsid w:val="005A2A15"/>
    <w:rsid w:val="005B1305"/>
    <w:rsid w:val="005C0205"/>
    <w:rsid w:val="005C6EA6"/>
    <w:rsid w:val="005C74D8"/>
    <w:rsid w:val="005D1B15"/>
    <w:rsid w:val="005D2824"/>
    <w:rsid w:val="005D4F1A"/>
    <w:rsid w:val="005D5D0C"/>
    <w:rsid w:val="005D6BEB"/>
    <w:rsid w:val="005D72BB"/>
    <w:rsid w:val="005E027F"/>
    <w:rsid w:val="005E0EB7"/>
    <w:rsid w:val="005E692F"/>
    <w:rsid w:val="005F6404"/>
    <w:rsid w:val="00605BB8"/>
    <w:rsid w:val="006062CC"/>
    <w:rsid w:val="0060639B"/>
    <w:rsid w:val="00616AEB"/>
    <w:rsid w:val="0062114B"/>
    <w:rsid w:val="0062174A"/>
    <w:rsid w:val="00623698"/>
    <w:rsid w:val="00625E96"/>
    <w:rsid w:val="00637B63"/>
    <w:rsid w:val="00640D11"/>
    <w:rsid w:val="00644857"/>
    <w:rsid w:val="00647C09"/>
    <w:rsid w:val="00651071"/>
    <w:rsid w:val="00651653"/>
    <w:rsid w:val="00651F2C"/>
    <w:rsid w:val="0065360A"/>
    <w:rsid w:val="00654F2D"/>
    <w:rsid w:val="00663D5E"/>
    <w:rsid w:val="006669F7"/>
    <w:rsid w:val="006722C7"/>
    <w:rsid w:val="00673989"/>
    <w:rsid w:val="00676C80"/>
    <w:rsid w:val="00677C22"/>
    <w:rsid w:val="00685D0E"/>
    <w:rsid w:val="006912FD"/>
    <w:rsid w:val="00693D5D"/>
    <w:rsid w:val="00694D56"/>
    <w:rsid w:val="006956CB"/>
    <w:rsid w:val="00695DE0"/>
    <w:rsid w:val="00696665"/>
    <w:rsid w:val="006A51CF"/>
    <w:rsid w:val="006B62E7"/>
    <w:rsid w:val="006B7F03"/>
    <w:rsid w:val="006C4BA7"/>
    <w:rsid w:val="006C556B"/>
    <w:rsid w:val="006C7307"/>
    <w:rsid w:val="006E03D4"/>
    <w:rsid w:val="006E706E"/>
    <w:rsid w:val="006F2BA5"/>
    <w:rsid w:val="006F4D1A"/>
    <w:rsid w:val="007001B8"/>
    <w:rsid w:val="0070086F"/>
    <w:rsid w:val="007024D9"/>
    <w:rsid w:val="00702A74"/>
    <w:rsid w:val="00702D87"/>
    <w:rsid w:val="007051C9"/>
    <w:rsid w:val="00725B45"/>
    <w:rsid w:val="007331E2"/>
    <w:rsid w:val="0073334B"/>
    <w:rsid w:val="00735879"/>
    <w:rsid w:val="007367D0"/>
    <w:rsid w:val="00742F71"/>
    <w:rsid w:val="007442A1"/>
    <w:rsid w:val="00751EFA"/>
    <w:rsid w:val="0075221F"/>
    <w:rsid w:val="007530A3"/>
    <w:rsid w:val="00757D61"/>
    <w:rsid w:val="0076355A"/>
    <w:rsid w:val="007707AB"/>
    <w:rsid w:val="00773934"/>
    <w:rsid w:val="0078068B"/>
    <w:rsid w:val="00795DE1"/>
    <w:rsid w:val="007A075D"/>
    <w:rsid w:val="007A374E"/>
    <w:rsid w:val="007A7B23"/>
    <w:rsid w:val="007A7D60"/>
    <w:rsid w:val="007B143C"/>
    <w:rsid w:val="007B1E61"/>
    <w:rsid w:val="007B66AF"/>
    <w:rsid w:val="007B6AE1"/>
    <w:rsid w:val="007C0282"/>
    <w:rsid w:val="007C06FB"/>
    <w:rsid w:val="007C1E01"/>
    <w:rsid w:val="007C4336"/>
    <w:rsid w:val="007C6A3F"/>
    <w:rsid w:val="007D3D8F"/>
    <w:rsid w:val="007D7AFB"/>
    <w:rsid w:val="007F5AC2"/>
    <w:rsid w:val="007F5CAF"/>
    <w:rsid w:val="007F7AA6"/>
    <w:rsid w:val="00801BAD"/>
    <w:rsid w:val="008117A5"/>
    <w:rsid w:val="0081663F"/>
    <w:rsid w:val="00821A39"/>
    <w:rsid w:val="00823624"/>
    <w:rsid w:val="00837690"/>
    <w:rsid w:val="00837E47"/>
    <w:rsid w:val="008416FE"/>
    <w:rsid w:val="00844A7D"/>
    <w:rsid w:val="00847281"/>
    <w:rsid w:val="008509CF"/>
    <w:rsid w:val="008513A3"/>
    <w:rsid w:val="008518FE"/>
    <w:rsid w:val="00853590"/>
    <w:rsid w:val="0085659C"/>
    <w:rsid w:val="00857EE4"/>
    <w:rsid w:val="00860E70"/>
    <w:rsid w:val="00860FFA"/>
    <w:rsid w:val="00864212"/>
    <w:rsid w:val="00867338"/>
    <w:rsid w:val="00872026"/>
    <w:rsid w:val="0087792E"/>
    <w:rsid w:val="00883A55"/>
    <w:rsid w:val="00883EAF"/>
    <w:rsid w:val="00885258"/>
    <w:rsid w:val="0089295F"/>
    <w:rsid w:val="00892CCF"/>
    <w:rsid w:val="008954BD"/>
    <w:rsid w:val="008A0F2E"/>
    <w:rsid w:val="008A2D3C"/>
    <w:rsid w:val="008A30C3"/>
    <w:rsid w:val="008A3C23"/>
    <w:rsid w:val="008A7D63"/>
    <w:rsid w:val="008B04BB"/>
    <w:rsid w:val="008B0BB9"/>
    <w:rsid w:val="008B3BC1"/>
    <w:rsid w:val="008B722C"/>
    <w:rsid w:val="008C49CC"/>
    <w:rsid w:val="008C676C"/>
    <w:rsid w:val="008D3733"/>
    <w:rsid w:val="008D69E9"/>
    <w:rsid w:val="008E017C"/>
    <w:rsid w:val="008E0645"/>
    <w:rsid w:val="008E1E23"/>
    <w:rsid w:val="008E4BCB"/>
    <w:rsid w:val="008E4F90"/>
    <w:rsid w:val="008E7F30"/>
    <w:rsid w:val="008F26E6"/>
    <w:rsid w:val="008F31D8"/>
    <w:rsid w:val="008F5869"/>
    <w:rsid w:val="008F594A"/>
    <w:rsid w:val="008F647A"/>
    <w:rsid w:val="00900369"/>
    <w:rsid w:val="00904C7E"/>
    <w:rsid w:val="0091035B"/>
    <w:rsid w:val="00917B49"/>
    <w:rsid w:val="00920478"/>
    <w:rsid w:val="00923C33"/>
    <w:rsid w:val="0092623A"/>
    <w:rsid w:val="00930635"/>
    <w:rsid w:val="00940397"/>
    <w:rsid w:val="0094336B"/>
    <w:rsid w:val="00950A9B"/>
    <w:rsid w:val="009537E8"/>
    <w:rsid w:val="00957E9E"/>
    <w:rsid w:val="009702D4"/>
    <w:rsid w:val="00972D4D"/>
    <w:rsid w:val="009737B1"/>
    <w:rsid w:val="0098270C"/>
    <w:rsid w:val="00991B9D"/>
    <w:rsid w:val="009A1F6E"/>
    <w:rsid w:val="009A4BF5"/>
    <w:rsid w:val="009A73C3"/>
    <w:rsid w:val="009B6756"/>
    <w:rsid w:val="009C3041"/>
    <w:rsid w:val="009C6320"/>
    <w:rsid w:val="009C7D17"/>
    <w:rsid w:val="009E048E"/>
    <w:rsid w:val="009E28AE"/>
    <w:rsid w:val="009E484E"/>
    <w:rsid w:val="009E52D0"/>
    <w:rsid w:val="009F1946"/>
    <w:rsid w:val="009F2C0E"/>
    <w:rsid w:val="009F339C"/>
    <w:rsid w:val="009F40FB"/>
    <w:rsid w:val="009F4B45"/>
    <w:rsid w:val="009F5D82"/>
    <w:rsid w:val="009F71F9"/>
    <w:rsid w:val="009F7B89"/>
    <w:rsid w:val="00A02554"/>
    <w:rsid w:val="00A05A8D"/>
    <w:rsid w:val="00A15EE3"/>
    <w:rsid w:val="00A17A21"/>
    <w:rsid w:val="00A22FCB"/>
    <w:rsid w:val="00A2377F"/>
    <w:rsid w:val="00A23BA6"/>
    <w:rsid w:val="00A25B3B"/>
    <w:rsid w:val="00A301B5"/>
    <w:rsid w:val="00A34217"/>
    <w:rsid w:val="00A40127"/>
    <w:rsid w:val="00A44A6E"/>
    <w:rsid w:val="00A472F1"/>
    <w:rsid w:val="00A47D04"/>
    <w:rsid w:val="00A5163B"/>
    <w:rsid w:val="00A5237D"/>
    <w:rsid w:val="00A554A3"/>
    <w:rsid w:val="00A635E5"/>
    <w:rsid w:val="00A65DB2"/>
    <w:rsid w:val="00A744A0"/>
    <w:rsid w:val="00A758EA"/>
    <w:rsid w:val="00A84155"/>
    <w:rsid w:val="00A843C5"/>
    <w:rsid w:val="00A91937"/>
    <w:rsid w:val="00A92081"/>
    <w:rsid w:val="00A9434E"/>
    <w:rsid w:val="00A95C50"/>
    <w:rsid w:val="00AA0C6E"/>
    <w:rsid w:val="00AA1C6B"/>
    <w:rsid w:val="00AA2E49"/>
    <w:rsid w:val="00AA307A"/>
    <w:rsid w:val="00AB08F2"/>
    <w:rsid w:val="00AB6316"/>
    <w:rsid w:val="00AB79A6"/>
    <w:rsid w:val="00AC217B"/>
    <w:rsid w:val="00AC2802"/>
    <w:rsid w:val="00AC4850"/>
    <w:rsid w:val="00AC56C1"/>
    <w:rsid w:val="00AD0043"/>
    <w:rsid w:val="00AD123C"/>
    <w:rsid w:val="00AD3274"/>
    <w:rsid w:val="00AF1319"/>
    <w:rsid w:val="00B06389"/>
    <w:rsid w:val="00B06C7A"/>
    <w:rsid w:val="00B1168A"/>
    <w:rsid w:val="00B16DB5"/>
    <w:rsid w:val="00B1772D"/>
    <w:rsid w:val="00B204B9"/>
    <w:rsid w:val="00B22077"/>
    <w:rsid w:val="00B2277E"/>
    <w:rsid w:val="00B24539"/>
    <w:rsid w:val="00B25750"/>
    <w:rsid w:val="00B26663"/>
    <w:rsid w:val="00B27DDD"/>
    <w:rsid w:val="00B33CE2"/>
    <w:rsid w:val="00B35AD9"/>
    <w:rsid w:val="00B377FA"/>
    <w:rsid w:val="00B43DCF"/>
    <w:rsid w:val="00B47B59"/>
    <w:rsid w:val="00B53F81"/>
    <w:rsid w:val="00B546F8"/>
    <w:rsid w:val="00B56C2B"/>
    <w:rsid w:val="00B62C64"/>
    <w:rsid w:val="00B65BD3"/>
    <w:rsid w:val="00B70469"/>
    <w:rsid w:val="00B72DD8"/>
    <w:rsid w:val="00B72E09"/>
    <w:rsid w:val="00B8065F"/>
    <w:rsid w:val="00B8454D"/>
    <w:rsid w:val="00B85099"/>
    <w:rsid w:val="00B856C2"/>
    <w:rsid w:val="00B86AD0"/>
    <w:rsid w:val="00B941EF"/>
    <w:rsid w:val="00B96CFD"/>
    <w:rsid w:val="00BA0DCE"/>
    <w:rsid w:val="00BA21C7"/>
    <w:rsid w:val="00BA6E82"/>
    <w:rsid w:val="00BA7341"/>
    <w:rsid w:val="00BB5C6B"/>
    <w:rsid w:val="00BC4A3E"/>
    <w:rsid w:val="00BD224B"/>
    <w:rsid w:val="00BF0C69"/>
    <w:rsid w:val="00BF267C"/>
    <w:rsid w:val="00BF629B"/>
    <w:rsid w:val="00BF655C"/>
    <w:rsid w:val="00BF65C3"/>
    <w:rsid w:val="00BF66BB"/>
    <w:rsid w:val="00BF7296"/>
    <w:rsid w:val="00C00258"/>
    <w:rsid w:val="00C017C1"/>
    <w:rsid w:val="00C04A43"/>
    <w:rsid w:val="00C05ED3"/>
    <w:rsid w:val="00C075EF"/>
    <w:rsid w:val="00C11E83"/>
    <w:rsid w:val="00C14F94"/>
    <w:rsid w:val="00C2378A"/>
    <w:rsid w:val="00C301BE"/>
    <w:rsid w:val="00C3365B"/>
    <w:rsid w:val="00C378A1"/>
    <w:rsid w:val="00C51A60"/>
    <w:rsid w:val="00C5273D"/>
    <w:rsid w:val="00C57436"/>
    <w:rsid w:val="00C621D6"/>
    <w:rsid w:val="00C62EB3"/>
    <w:rsid w:val="00C72E39"/>
    <w:rsid w:val="00C75907"/>
    <w:rsid w:val="00C75B12"/>
    <w:rsid w:val="00C77603"/>
    <w:rsid w:val="00C805C6"/>
    <w:rsid w:val="00C81C7B"/>
    <w:rsid w:val="00C82D86"/>
    <w:rsid w:val="00C83D22"/>
    <w:rsid w:val="00C87552"/>
    <w:rsid w:val="00C907C9"/>
    <w:rsid w:val="00C9665F"/>
    <w:rsid w:val="00CA0A50"/>
    <w:rsid w:val="00CA2EA1"/>
    <w:rsid w:val="00CB4B8D"/>
    <w:rsid w:val="00CB7CAF"/>
    <w:rsid w:val="00CC0001"/>
    <w:rsid w:val="00CC0DDA"/>
    <w:rsid w:val="00CC780E"/>
    <w:rsid w:val="00CD10C1"/>
    <w:rsid w:val="00CD684F"/>
    <w:rsid w:val="00CE2898"/>
    <w:rsid w:val="00CF2927"/>
    <w:rsid w:val="00CF46AD"/>
    <w:rsid w:val="00CF5BB2"/>
    <w:rsid w:val="00D06623"/>
    <w:rsid w:val="00D11969"/>
    <w:rsid w:val="00D14C6B"/>
    <w:rsid w:val="00D2082E"/>
    <w:rsid w:val="00D24A09"/>
    <w:rsid w:val="00D250D0"/>
    <w:rsid w:val="00D41BE4"/>
    <w:rsid w:val="00D4271D"/>
    <w:rsid w:val="00D45E51"/>
    <w:rsid w:val="00D5536F"/>
    <w:rsid w:val="00D56935"/>
    <w:rsid w:val="00D60AC2"/>
    <w:rsid w:val="00D61A60"/>
    <w:rsid w:val="00D62596"/>
    <w:rsid w:val="00D63E24"/>
    <w:rsid w:val="00D657B6"/>
    <w:rsid w:val="00D6620F"/>
    <w:rsid w:val="00D716BA"/>
    <w:rsid w:val="00D74386"/>
    <w:rsid w:val="00D758C6"/>
    <w:rsid w:val="00D7595B"/>
    <w:rsid w:val="00D7612F"/>
    <w:rsid w:val="00D77103"/>
    <w:rsid w:val="00D808EF"/>
    <w:rsid w:val="00D8162E"/>
    <w:rsid w:val="00D86607"/>
    <w:rsid w:val="00D90C10"/>
    <w:rsid w:val="00D927A2"/>
    <w:rsid w:val="00D92ADA"/>
    <w:rsid w:val="00D92E96"/>
    <w:rsid w:val="00DA258C"/>
    <w:rsid w:val="00DA4345"/>
    <w:rsid w:val="00DB30CF"/>
    <w:rsid w:val="00DC6D46"/>
    <w:rsid w:val="00DD7BB5"/>
    <w:rsid w:val="00DE07FA"/>
    <w:rsid w:val="00DE20DB"/>
    <w:rsid w:val="00DE4778"/>
    <w:rsid w:val="00DF0739"/>
    <w:rsid w:val="00DF2DDE"/>
    <w:rsid w:val="00DF3658"/>
    <w:rsid w:val="00DF6AF3"/>
    <w:rsid w:val="00DF75DD"/>
    <w:rsid w:val="00DF77C8"/>
    <w:rsid w:val="00E01667"/>
    <w:rsid w:val="00E03A97"/>
    <w:rsid w:val="00E0714D"/>
    <w:rsid w:val="00E10E34"/>
    <w:rsid w:val="00E125B9"/>
    <w:rsid w:val="00E14949"/>
    <w:rsid w:val="00E155DB"/>
    <w:rsid w:val="00E16EB9"/>
    <w:rsid w:val="00E1755C"/>
    <w:rsid w:val="00E231C6"/>
    <w:rsid w:val="00E24148"/>
    <w:rsid w:val="00E24FAA"/>
    <w:rsid w:val="00E3551B"/>
    <w:rsid w:val="00E36209"/>
    <w:rsid w:val="00E37AF9"/>
    <w:rsid w:val="00E420BB"/>
    <w:rsid w:val="00E42258"/>
    <w:rsid w:val="00E50A78"/>
    <w:rsid w:val="00E50DF6"/>
    <w:rsid w:val="00E560AB"/>
    <w:rsid w:val="00E57DD7"/>
    <w:rsid w:val="00E6336D"/>
    <w:rsid w:val="00E6366C"/>
    <w:rsid w:val="00E671C0"/>
    <w:rsid w:val="00E75E8F"/>
    <w:rsid w:val="00E866B0"/>
    <w:rsid w:val="00E910B1"/>
    <w:rsid w:val="00E965C5"/>
    <w:rsid w:val="00E96A3A"/>
    <w:rsid w:val="00E97402"/>
    <w:rsid w:val="00E97B99"/>
    <w:rsid w:val="00EA2B0E"/>
    <w:rsid w:val="00EA6C2D"/>
    <w:rsid w:val="00EB2E9D"/>
    <w:rsid w:val="00EB3E1A"/>
    <w:rsid w:val="00EB3EC6"/>
    <w:rsid w:val="00EC1DE7"/>
    <w:rsid w:val="00ED1E14"/>
    <w:rsid w:val="00ED752F"/>
    <w:rsid w:val="00EE6FFC"/>
    <w:rsid w:val="00EF10AC"/>
    <w:rsid w:val="00EF4701"/>
    <w:rsid w:val="00EF564E"/>
    <w:rsid w:val="00EF5E8A"/>
    <w:rsid w:val="00F03EFC"/>
    <w:rsid w:val="00F03F15"/>
    <w:rsid w:val="00F06FF3"/>
    <w:rsid w:val="00F0773C"/>
    <w:rsid w:val="00F11E29"/>
    <w:rsid w:val="00F12A81"/>
    <w:rsid w:val="00F13DC4"/>
    <w:rsid w:val="00F1406B"/>
    <w:rsid w:val="00F20A2E"/>
    <w:rsid w:val="00F22198"/>
    <w:rsid w:val="00F25291"/>
    <w:rsid w:val="00F33D49"/>
    <w:rsid w:val="00F3481E"/>
    <w:rsid w:val="00F525DF"/>
    <w:rsid w:val="00F5270E"/>
    <w:rsid w:val="00F52B9D"/>
    <w:rsid w:val="00F53302"/>
    <w:rsid w:val="00F53751"/>
    <w:rsid w:val="00F54FED"/>
    <w:rsid w:val="00F569C5"/>
    <w:rsid w:val="00F5715D"/>
    <w:rsid w:val="00F577F6"/>
    <w:rsid w:val="00F6048C"/>
    <w:rsid w:val="00F65266"/>
    <w:rsid w:val="00F670EF"/>
    <w:rsid w:val="00F736DA"/>
    <w:rsid w:val="00F751E1"/>
    <w:rsid w:val="00F80089"/>
    <w:rsid w:val="00F9168C"/>
    <w:rsid w:val="00F932B6"/>
    <w:rsid w:val="00FC0B7B"/>
    <w:rsid w:val="00FC24EC"/>
    <w:rsid w:val="00FC35D3"/>
    <w:rsid w:val="00FC5834"/>
    <w:rsid w:val="00FD07C1"/>
    <w:rsid w:val="00FD347F"/>
    <w:rsid w:val="00FE31E2"/>
    <w:rsid w:val="00FF1646"/>
    <w:rsid w:val="00FF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76B8D6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1223"/>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F525DF"/>
    <w:pPr>
      <w:spacing w:before="100" w:beforeAutospacing="1" w:after="100" w:afterAutospacing="1"/>
    </w:pPr>
  </w:style>
  <w:style w:type="character" w:styleId="UnresolvedMention">
    <w:name w:val="Unresolved Mention"/>
    <w:basedOn w:val="DefaultParagraphFont"/>
    <w:uiPriority w:val="99"/>
    <w:semiHidden/>
    <w:unhideWhenUsed/>
    <w:rsid w:val="0060639B"/>
    <w:rPr>
      <w:color w:val="605E5C"/>
      <w:shd w:val="clear" w:color="auto" w:fill="E1DFDD"/>
    </w:rPr>
  </w:style>
  <w:style w:type="character" w:customStyle="1" w:styleId="self-citation-journal">
    <w:name w:val="self-citation-journal"/>
    <w:basedOn w:val="DefaultParagraphFont"/>
    <w:rsid w:val="001D1223"/>
  </w:style>
  <w:style w:type="character" w:customStyle="1" w:styleId="self-citation-volume">
    <w:name w:val="self-citation-volume"/>
    <w:basedOn w:val="DefaultParagraphFont"/>
    <w:rsid w:val="001D1223"/>
  </w:style>
  <w:style w:type="character" w:customStyle="1" w:styleId="self-citation-elocation">
    <w:name w:val="self-citation-elocation"/>
    <w:basedOn w:val="DefaultParagraphFont"/>
    <w:rsid w:val="001D1223"/>
  </w:style>
  <w:style w:type="character" w:customStyle="1" w:styleId="self-citation-authors">
    <w:name w:val="self-citation-authors"/>
    <w:basedOn w:val="DefaultParagraphFont"/>
    <w:rsid w:val="001D1223"/>
  </w:style>
  <w:style w:type="character" w:customStyle="1" w:styleId="self-citation-year">
    <w:name w:val="self-citation-year"/>
    <w:basedOn w:val="DefaultParagraphFont"/>
    <w:rsid w:val="001D1223"/>
  </w:style>
  <w:style w:type="character" w:customStyle="1" w:styleId="self-citation-title">
    <w:name w:val="self-citation-title"/>
    <w:basedOn w:val="DefaultParagraphFont"/>
    <w:rsid w:val="001D1223"/>
  </w:style>
  <w:style w:type="character" w:styleId="Strong">
    <w:name w:val="Strong"/>
    <w:basedOn w:val="DefaultParagraphFont"/>
    <w:uiPriority w:val="22"/>
    <w:qFormat/>
    <w:rsid w:val="0062174A"/>
    <w:rPr>
      <w:b/>
      <w:bCs/>
    </w:rPr>
  </w:style>
  <w:style w:type="character" w:customStyle="1" w:styleId="articlecitationyear">
    <w:name w:val="articlecitation_year"/>
    <w:basedOn w:val="DefaultParagraphFont"/>
    <w:rsid w:val="00D927A2"/>
  </w:style>
  <w:style w:type="character" w:customStyle="1" w:styleId="articlecitationvolume">
    <w:name w:val="articlecitation_volume"/>
    <w:basedOn w:val="DefaultParagraphFont"/>
    <w:rsid w:val="00D927A2"/>
  </w:style>
  <w:style w:type="character" w:customStyle="1" w:styleId="articlecitationpages">
    <w:name w:val="articlecitation_pages"/>
    <w:basedOn w:val="DefaultParagraphFont"/>
    <w:rsid w:val="00D927A2"/>
  </w:style>
  <w:style w:type="character" w:customStyle="1" w:styleId="u-inline-block">
    <w:name w:val="u-inline-block"/>
    <w:basedOn w:val="DefaultParagraphFont"/>
    <w:rsid w:val="00D927A2"/>
  </w:style>
  <w:style w:type="table" w:styleId="TableGrid">
    <w:name w:val="Table Grid"/>
    <w:basedOn w:val="TableNormal"/>
    <w:rsid w:val="00CF4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21"/>
    <w:qFormat/>
    <w:rsid w:val="00CF46A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4790">
      <w:bodyDiv w:val="1"/>
      <w:marLeft w:val="0"/>
      <w:marRight w:val="0"/>
      <w:marTop w:val="0"/>
      <w:marBottom w:val="0"/>
      <w:divBdr>
        <w:top w:val="none" w:sz="0" w:space="0" w:color="auto"/>
        <w:left w:val="none" w:sz="0" w:space="0" w:color="auto"/>
        <w:bottom w:val="none" w:sz="0" w:space="0" w:color="auto"/>
        <w:right w:val="none" w:sz="0" w:space="0" w:color="auto"/>
      </w:divBdr>
    </w:div>
    <w:div w:id="137303819">
      <w:bodyDiv w:val="1"/>
      <w:marLeft w:val="0"/>
      <w:marRight w:val="0"/>
      <w:marTop w:val="0"/>
      <w:marBottom w:val="0"/>
      <w:divBdr>
        <w:top w:val="none" w:sz="0" w:space="0" w:color="auto"/>
        <w:left w:val="none" w:sz="0" w:space="0" w:color="auto"/>
        <w:bottom w:val="none" w:sz="0" w:space="0" w:color="auto"/>
        <w:right w:val="none" w:sz="0" w:space="0" w:color="auto"/>
      </w:divBdr>
      <w:divsChild>
        <w:div w:id="243420652">
          <w:marLeft w:val="0"/>
          <w:marRight w:val="0"/>
          <w:marTop w:val="0"/>
          <w:marBottom w:val="0"/>
          <w:divBdr>
            <w:top w:val="none" w:sz="0" w:space="0" w:color="auto"/>
            <w:left w:val="none" w:sz="0" w:space="0" w:color="auto"/>
            <w:bottom w:val="none" w:sz="0" w:space="0" w:color="auto"/>
            <w:right w:val="none" w:sz="0" w:space="0" w:color="auto"/>
          </w:divBdr>
          <w:divsChild>
            <w:div w:id="82382219">
              <w:marLeft w:val="0"/>
              <w:marRight w:val="0"/>
              <w:marTop w:val="0"/>
              <w:marBottom w:val="0"/>
              <w:divBdr>
                <w:top w:val="none" w:sz="0" w:space="0" w:color="auto"/>
                <w:left w:val="none" w:sz="0" w:space="0" w:color="auto"/>
                <w:bottom w:val="none" w:sz="0" w:space="0" w:color="auto"/>
                <w:right w:val="none" w:sz="0" w:space="0" w:color="auto"/>
              </w:divBdr>
              <w:divsChild>
                <w:div w:id="5999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7536">
      <w:bodyDiv w:val="1"/>
      <w:marLeft w:val="0"/>
      <w:marRight w:val="0"/>
      <w:marTop w:val="0"/>
      <w:marBottom w:val="0"/>
      <w:divBdr>
        <w:top w:val="none" w:sz="0" w:space="0" w:color="auto"/>
        <w:left w:val="none" w:sz="0" w:space="0" w:color="auto"/>
        <w:bottom w:val="none" w:sz="0" w:space="0" w:color="auto"/>
        <w:right w:val="none" w:sz="0" w:space="0" w:color="auto"/>
      </w:divBdr>
    </w:div>
    <w:div w:id="403767719">
      <w:bodyDiv w:val="1"/>
      <w:marLeft w:val="0"/>
      <w:marRight w:val="0"/>
      <w:marTop w:val="0"/>
      <w:marBottom w:val="0"/>
      <w:divBdr>
        <w:top w:val="none" w:sz="0" w:space="0" w:color="auto"/>
        <w:left w:val="none" w:sz="0" w:space="0" w:color="auto"/>
        <w:bottom w:val="none" w:sz="0" w:space="0" w:color="auto"/>
        <w:right w:val="none" w:sz="0" w:space="0" w:color="auto"/>
      </w:divBdr>
      <w:divsChild>
        <w:div w:id="675574973">
          <w:marLeft w:val="0"/>
          <w:marRight w:val="0"/>
          <w:marTop w:val="0"/>
          <w:marBottom w:val="0"/>
          <w:divBdr>
            <w:top w:val="none" w:sz="0" w:space="0" w:color="auto"/>
            <w:left w:val="none" w:sz="0" w:space="0" w:color="auto"/>
            <w:bottom w:val="none" w:sz="0" w:space="0" w:color="auto"/>
            <w:right w:val="none" w:sz="0" w:space="0" w:color="auto"/>
          </w:divBdr>
          <w:divsChild>
            <w:div w:id="305547347">
              <w:marLeft w:val="0"/>
              <w:marRight w:val="0"/>
              <w:marTop w:val="0"/>
              <w:marBottom w:val="0"/>
              <w:divBdr>
                <w:top w:val="none" w:sz="0" w:space="0" w:color="auto"/>
                <w:left w:val="none" w:sz="0" w:space="0" w:color="auto"/>
                <w:bottom w:val="none" w:sz="0" w:space="0" w:color="auto"/>
                <w:right w:val="none" w:sz="0" w:space="0" w:color="auto"/>
              </w:divBdr>
              <w:divsChild>
                <w:div w:id="15051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8321">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80720446">
      <w:bodyDiv w:val="1"/>
      <w:marLeft w:val="0"/>
      <w:marRight w:val="0"/>
      <w:marTop w:val="0"/>
      <w:marBottom w:val="0"/>
      <w:divBdr>
        <w:top w:val="none" w:sz="0" w:space="0" w:color="auto"/>
        <w:left w:val="none" w:sz="0" w:space="0" w:color="auto"/>
        <w:bottom w:val="none" w:sz="0" w:space="0" w:color="auto"/>
        <w:right w:val="none" w:sz="0" w:space="0" w:color="auto"/>
      </w:divBdr>
    </w:div>
    <w:div w:id="588192813">
      <w:bodyDiv w:val="1"/>
      <w:marLeft w:val="0"/>
      <w:marRight w:val="0"/>
      <w:marTop w:val="0"/>
      <w:marBottom w:val="0"/>
      <w:divBdr>
        <w:top w:val="none" w:sz="0" w:space="0" w:color="auto"/>
        <w:left w:val="none" w:sz="0" w:space="0" w:color="auto"/>
        <w:bottom w:val="none" w:sz="0" w:space="0" w:color="auto"/>
        <w:right w:val="none" w:sz="0" w:space="0" w:color="auto"/>
      </w:divBdr>
      <w:divsChild>
        <w:div w:id="77218675">
          <w:marLeft w:val="0"/>
          <w:marRight w:val="0"/>
          <w:marTop w:val="0"/>
          <w:marBottom w:val="0"/>
          <w:divBdr>
            <w:top w:val="none" w:sz="0" w:space="0" w:color="auto"/>
            <w:left w:val="none" w:sz="0" w:space="0" w:color="auto"/>
            <w:bottom w:val="none" w:sz="0" w:space="0" w:color="auto"/>
            <w:right w:val="none" w:sz="0" w:space="0" w:color="auto"/>
          </w:divBdr>
          <w:divsChild>
            <w:div w:id="1934783613">
              <w:marLeft w:val="0"/>
              <w:marRight w:val="0"/>
              <w:marTop w:val="0"/>
              <w:marBottom w:val="0"/>
              <w:divBdr>
                <w:top w:val="none" w:sz="0" w:space="0" w:color="auto"/>
                <w:left w:val="none" w:sz="0" w:space="0" w:color="auto"/>
                <w:bottom w:val="none" w:sz="0" w:space="0" w:color="auto"/>
                <w:right w:val="none" w:sz="0" w:space="0" w:color="auto"/>
              </w:divBdr>
              <w:divsChild>
                <w:div w:id="10725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5974">
      <w:bodyDiv w:val="1"/>
      <w:marLeft w:val="0"/>
      <w:marRight w:val="0"/>
      <w:marTop w:val="0"/>
      <w:marBottom w:val="0"/>
      <w:divBdr>
        <w:top w:val="none" w:sz="0" w:space="0" w:color="auto"/>
        <w:left w:val="none" w:sz="0" w:space="0" w:color="auto"/>
        <w:bottom w:val="none" w:sz="0" w:space="0" w:color="auto"/>
        <w:right w:val="none" w:sz="0" w:space="0" w:color="auto"/>
      </w:divBdr>
      <w:divsChild>
        <w:div w:id="485319291">
          <w:marLeft w:val="0"/>
          <w:marRight w:val="0"/>
          <w:marTop w:val="0"/>
          <w:marBottom w:val="0"/>
          <w:divBdr>
            <w:top w:val="none" w:sz="0" w:space="0" w:color="auto"/>
            <w:left w:val="none" w:sz="0" w:space="0" w:color="auto"/>
            <w:bottom w:val="none" w:sz="0" w:space="0" w:color="auto"/>
            <w:right w:val="none" w:sz="0" w:space="0" w:color="auto"/>
          </w:divBdr>
          <w:divsChild>
            <w:div w:id="601958564">
              <w:marLeft w:val="0"/>
              <w:marRight w:val="0"/>
              <w:marTop w:val="0"/>
              <w:marBottom w:val="0"/>
              <w:divBdr>
                <w:top w:val="none" w:sz="0" w:space="0" w:color="auto"/>
                <w:left w:val="none" w:sz="0" w:space="0" w:color="auto"/>
                <w:bottom w:val="none" w:sz="0" w:space="0" w:color="auto"/>
                <w:right w:val="none" w:sz="0" w:space="0" w:color="auto"/>
              </w:divBdr>
              <w:divsChild>
                <w:div w:id="10837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26665">
      <w:bodyDiv w:val="1"/>
      <w:marLeft w:val="0"/>
      <w:marRight w:val="0"/>
      <w:marTop w:val="0"/>
      <w:marBottom w:val="0"/>
      <w:divBdr>
        <w:top w:val="none" w:sz="0" w:space="0" w:color="auto"/>
        <w:left w:val="none" w:sz="0" w:space="0" w:color="auto"/>
        <w:bottom w:val="none" w:sz="0" w:space="0" w:color="auto"/>
        <w:right w:val="none" w:sz="0" w:space="0" w:color="auto"/>
      </w:divBdr>
    </w:div>
    <w:div w:id="797837652">
      <w:bodyDiv w:val="1"/>
      <w:marLeft w:val="0"/>
      <w:marRight w:val="0"/>
      <w:marTop w:val="0"/>
      <w:marBottom w:val="0"/>
      <w:divBdr>
        <w:top w:val="none" w:sz="0" w:space="0" w:color="auto"/>
        <w:left w:val="none" w:sz="0" w:space="0" w:color="auto"/>
        <w:bottom w:val="none" w:sz="0" w:space="0" w:color="auto"/>
        <w:right w:val="none" w:sz="0" w:space="0" w:color="auto"/>
      </w:divBdr>
      <w:divsChild>
        <w:div w:id="1909538858">
          <w:marLeft w:val="0"/>
          <w:marRight w:val="0"/>
          <w:marTop w:val="0"/>
          <w:marBottom w:val="0"/>
          <w:divBdr>
            <w:top w:val="none" w:sz="0" w:space="0" w:color="auto"/>
            <w:left w:val="none" w:sz="0" w:space="0" w:color="auto"/>
            <w:bottom w:val="none" w:sz="0" w:space="0" w:color="auto"/>
            <w:right w:val="none" w:sz="0" w:space="0" w:color="auto"/>
          </w:divBdr>
          <w:divsChild>
            <w:div w:id="1557204088">
              <w:marLeft w:val="0"/>
              <w:marRight w:val="0"/>
              <w:marTop w:val="0"/>
              <w:marBottom w:val="0"/>
              <w:divBdr>
                <w:top w:val="none" w:sz="0" w:space="0" w:color="auto"/>
                <w:left w:val="none" w:sz="0" w:space="0" w:color="auto"/>
                <w:bottom w:val="none" w:sz="0" w:space="0" w:color="auto"/>
                <w:right w:val="none" w:sz="0" w:space="0" w:color="auto"/>
              </w:divBdr>
              <w:divsChild>
                <w:div w:id="14147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6433">
      <w:bodyDiv w:val="1"/>
      <w:marLeft w:val="0"/>
      <w:marRight w:val="0"/>
      <w:marTop w:val="0"/>
      <w:marBottom w:val="0"/>
      <w:divBdr>
        <w:top w:val="none" w:sz="0" w:space="0" w:color="auto"/>
        <w:left w:val="none" w:sz="0" w:space="0" w:color="auto"/>
        <w:bottom w:val="none" w:sz="0" w:space="0" w:color="auto"/>
        <w:right w:val="none" w:sz="0" w:space="0" w:color="auto"/>
      </w:divBdr>
      <w:divsChild>
        <w:div w:id="492257793">
          <w:marLeft w:val="0"/>
          <w:marRight w:val="0"/>
          <w:marTop w:val="0"/>
          <w:marBottom w:val="0"/>
          <w:divBdr>
            <w:top w:val="none" w:sz="0" w:space="0" w:color="auto"/>
            <w:left w:val="none" w:sz="0" w:space="0" w:color="auto"/>
            <w:bottom w:val="none" w:sz="0" w:space="0" w:color="auto"/>
            <w:right w:val="none" w:sz="0" w:space="0" w:color="auto"/>
          </w:divBdr>
          <w:divsChild>
            <w:div w:id="63338525">
              <w:marLeft w:val="0"/>
              <w:marRight w:val="0"/>
              <w:marTop w:val="0"/>
              <w:marBottom w:val="0"/>
              <w:divBdr>
                <w:top w:val="none" w:sz="0" w:space="0" w:color="auto"/>
                <w:left w:val="none" w:sz="0" w:space="0" w:color="auto"/>
                <w:bottom w:val="none" w:sz="0" w:space="0" w:color="auto"/>
                <w:right w:val="none" w:sz="0" w:space="0" w:color="auto"/>
              </w:divBdr>
              <w:divsChild>
                <w:div w:id="17085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6200">
      <w:bodyDiv w:val="1"/>
      <w:marLeft w:val="0"/>
      <w:marRight w:val="0"/>
      <w:marTop w:val="0"/>
      <w:marBottom w:val="0"/>
      <w:divBdr>
        <w:top w:val="none" w:sz="0" w:space="0" w:color="auto"/>
        <w:left w:val="none" w:sz="0" w:space="0" w:color="auto"/>
        <w:bottom w:val="none" w:sz="0" w:space="0" w:color="auto"/>
        <w:right w:val="none" w:sz="0" w:space="0" w:color="auto"/>
      </w:divBdr>
      <w:divsChild>
        <w:div w:id="810440525">
          <w:marLeft w:val="0"/>
          <w:marRight w:val="0"/>
          <w:marTop w:val="0"/>
          <w:marBottom w:val="0"/>
          <w:divBdr>
            <w:top w:val="none" w:sz="0" w:space="0" w:color="auto"/>
            <w:left w:val="none" w:sz="0" w:space="0" w:color="auto"/>
            <w:bottom w:val="none" w:sz="0" w:space="0" w:color="auto"/>
            <w:right w:val="none" w:sz="0" w:space="0" w:color="auto"/>
          </w:divBdr>
          <w:divsChild>
            <w:div w:id="1105729809">
              <w:marLeft w:val="0"/>
              <w:marRight w:val="0"/>
              <w:marTop w:val="0"/>
              <w:marBottom w:val="0"/>
              <w:divBdr>
                <w:top w:val="none" w:sz="0" w:space="0" w:color="auto"/>
                <w:left w:val="none" w:sz="0" w:space="0" w:color="auto"/>
                <w:bottom w:val="none" w:sz="0" w:space="0" w:color="auto"/>
                <w:right w:val="none" w:sz="0" w:space="0" w:color="auto"/>
              </w:divBdr>
              <w:divsChild>
                <w:div w:id="20559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6159">
      <w:bodyDiv w:val="1"/>
      <w:marLeft w:val="0"/>
      <w:marRight w:val="0"/>
      <w:marTop w:val="0"/>
      <w:marBottom w:val="0"/>
      <w:divBdr>
        <w:top w:val="none" w:sz="0" w:space="0" w:color="auto"/>
        <w:left w:val="none" w:sz="0" w:space="0" w:color="auto"/>
        <w:bottom w:val="none" w:sz="0" w:space="0" w:color="auto"/>
        <w:right w:val="none" w:sz="0" w:space="0" w:color="auto"/>
      </w:divBdr>
    </w:div>
    <w:div w:id="1006054188">
      <w:bodyDiv w:val="1"/>
      <w:marLeft w:val="0"/>
      <w:marRight w:val="0"/>
      <w:marTop w:val="0"/>
      <w:marBottom w:val="0"/>
      <w:divBdr>
        <w:top w:val="none" w:sz="0" w:space="0" w:color="auto"/>
        <w:left w:val="none" w:sz="0" w:space="0" w:color="auto"/>
        <w:bottom w:val="none" w:sz="0" w:space="0" w:color="auto"/>
        <w:right w:val="none" w:sz="0" w:space="0" w:color="auto"/>
      </w:divBdr>
      <w:divsChild>
        <w:div w:id="1713536000">
          <w:marLeft w:val="0"/>
          <w:marRight w:val="0"/>
          <w:marTop w:val="0"/>
          <w:marBottom w:val="0"/>
          <w:divBdr>
            <w:top w:val="none" w:sz="0" w:space="0" w:color="auto"/>
            <w:left w:val="none" w:sz="0" w:space="0" w:color="auto"/>
            <w:bottom w:val="none" w:sz="0" w:space="0" w:color="auto"/>
            <w:right w:val="none" w:sz="0" w:space="0" w:color="auto"/>
          </w:divBdr>
          <w:divsChild>
            <w:div w:id="293298028">
              <w:marLeft w:val="0"/>
              <w:marRight w:val="0"/>
              <w:marTop w:val="0"/>
              <w:marBottom w:val="0"/>
              <w:divBdr>
                <w:top w:val="none" w:sz="0" w:space="0" w:color="auto"/>
                <w:left w:val="none" w:sz="0" w:space="0" w:color="auto"/>
                <w:bottom w:val="none" w:sz="0" w:space="0" w:color="auto"/>
                <w:right w:val="none" w:sz="0" w:space="0" w:color="auto"/>
              </w:divBdr>
              <w:divsChild>
                <w:div w:id="3423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5334">
      <w:bodyDiv w:val="1"/>
      <w:marLeft w:val="0"/>
      <w:marRight w:val="0"/>
      <w:marTop w:val="0"/>
      <w:marBottom w:val="0"/>
      <w:divBdr>
        <w:top w:val="none" w:sz="0" w:space="0" w:color="auto"/>
        <w:left w:val="none" w:sz="0" w:space="0" w:color="auto"/>
        <w:bottom w:val="none" w:sz="0" w:space="0" w:color="auto"/>
        <w:right w:val="none" w:sz="0" w:space="0" w:color="auto"/>
      </w:divBdr>
      <w:divsChild>
        <w:div w:id="1072964619">
          <w:marLeft w:val="0"/>
          <w:marRight w:val="0"/>
          <w:marTop w:val="0"/>
          <w:marBottom w:val="0"/>
          <w:divBdr>
            <w:top w:val="none" w:sz="0" w:space="0" w:color="auto"/>
            <w:left w:val="none" w:sz="0" w:space="0" w:color="auto"/>
            <w:bottom w:val="none" w:sz="0" w:space="0" w:color="auto"/>
            <w:right w:val="none" w:sz="0" w:space="0" w:color="auto"/>
          </w:divBdr>
          <w:divsChild>
            <w:div w:id="2007315424">
              <w:marLeft w:val="0"/>
              <w:marRight w:val="0"/>
              <w:marTop w:val="0"/>
              <w:marBottom w:val="0"/>
              <w:divBdr>
                <w:top w:val="none" w:sz="0" w:space="0" w:color="auto"/>
                <w:left w:val="none" w:sz="0" w:space="0" w:color="auto"/>
                <w:bottom w:val="none" w:sz="0" w:space="0" w:color="auto"/>
                <w:right w:val="none" w:sz="0" w:space="0" w:color="auto"/>
              </w:divBdr>
              <w:divsChild>
                <w:div w:id="4422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19958">
      <w:bodyDiv w:val="1"/>
      <w:marLeft w:val="0"/>
      <w:marRight w:val="0"/>
      <w:marTop w:val="0"/>
      <w:marBottom w:val="0"/>
      <w:divBdr>
        <w:top w:val="none" w:sz="0" w:space="0" w:color="auto"/>
        <w:left w:val="none" w:sz="0" w:space="0" w:color="auto"/>
        <w:bottom w:val="none" w:sz="0" w:space="0" w:color="auto"/>
        <w:right w:val="none" w:sz="0" w:space="0" w:color="auto"/>
      </w:divBdr>
      <w:divsChild>
        <w:div w:id="1554468291">
          <w:marLeft w:val="0"/>
          <w:marRight w:val="0"/>
          <w:marTop w:val="0"/>
          <w:marBottom w:val="0"/>
          <w:divBdr>
            <w:top w:val="none" w:sz="0" w:space="0" w:color="auto"/>
            <w:left w:val="none" w:sz="0" w:space="0" w:color="auto"/>
            <w:bottom w:val="none" w:sz="0" w:space="0" w:color="auto"/>
            <w:right w:val="none" w:sz="0" w:space="0" w:color="auto"/>
          </w:divBdr>
          <w:divsChild>
            <w:div w:id="1002127383">
              <w:marLeft w:val="0"/>
              <w:marRight w:val="0"/>
              <w:marTop w:val="0"/>
              <w:marBottom w:val="0"/>
              <w:divBdr>
                <w:top w:val="none" w:sz="0" w:space="0" w:color="auto"/>
                <w:left w:val="none" w:sz="0" w:space="0" w:color="auto"/>
                <w:bottom w:val="none" w:sz="0" w:space="0" w:color="auto"/>
                <w:right w:val="none" w:sz="0" w:space="0" w:color="auto"/>
              </w:divBdr>
              <w:divsChild>
                <w:div w:id="708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0777">
      <w:bodyDiv w:val="1"/>
      <w:marLeft w:val="0"/>
      <w:marRight w:val="0"/>
      <w:marTop w:val="0"/>
      <w:marBottom w:val="0"/>
      <w:divBdr>
        <w:top w:val="none" w:sz="0" w:space="0" w:color="auto"/>
        <w:left w:val="none" w:sz="0" w:space="0" w:color="auto"/>
        <w:bottom w:val="none" w:sz="0" w:space="0" w:color="auto"/>
        <w:right w:val="none" w:sz="0" w:space="0" w:color="auto"/>
      </w:divBdr>
    </w:div>
    <w:div w:id="1272976476">
      <w:bodyDiv w:val="1"/>
      <w:marLeft w:val="0"/>
      <w:marRight w:val="0"/>
      <w:marTop w:val="0"/>
      <w:marBottom w:val="0"/>
      <w:divBdr>
        <w:top w:val="none" w:sz="0" w:space="0" w:color="auto"/>
        <w:left w:val="none" w:sz="0" w:space="0" w:color="auto"/>
        <w:bottom w:val="none" w:sz="0" w:space="0" w:color="auto"/>
        <w:right w:val="none" w:sz="0" w:space="0" w:color="auto"/>
      </w:divBdr>
    </w:div>
    <w:div w:id="1435514688">
      <w:bodyDiv w:val="1"/>
      <w:marLeft w:val="0"/>
      <w:marRight w:val="0"/>
      <w:marTop w:val="0"/>
      <w:marBottom w:val="0"/>
      <w:divBdr>
        <w:top w:val="none" w:sz="0" w:space="0" w:color="auto"/>
        <w:left w:val="none" w:sz="0" w:space="0" w:color="auto"/>
        <w:bottom w:val="none" w:sz="0" w:space="0" w:color="auto"/>
        <w:right w:val="none" w:sz="0" w:space="0" w:color="auto"/>
      </w:divBdr>
    </w:div>
    <w:div w:id="1538742242">
      <w:bodyDiv w:val="1"/>
      <w:marLeft w:val="0"/>
      <w:marRight w:val="0"/>
      <w:marTop w:val="0"/>
      <w:marBottom w:val="0"/>
      <w:divBdr>
        <w:top w:val="none" w:sz="0" w:space="0" w:color="auto"/>
        <w:left w:val="none" w:sz="0" w:space="0" w:color="auto"/>
        <w:bottom w:val="none" w:sz="0" w:space="0" w:color="auto"/>
        <w:right w:val="none" w:sz="0" w:space="0" w:color="auto"/>
      </w:divBdr>
    </w:div>
    <w:div w:id="1588274153">
      <w:bodyDiv w:val="1"/>
      <w:marLeft w:val="0"/>
      <w:marRight w:val="0"/>
      <w:marTop w:val="0"/>
      <w:marBottom w:val="0"/>
      <w:divBdr>
        <w:top w:val="none" w:sz="0" w:space="0" w:color="auto"/>
        <w:left w:val="none" w:sz="0" w:space="0" w:color="auto"/>
        <w:bottom w:val="none" w:sz="0" w:space="0" w:color="auto"/>
        <w:right w:val="none" w:sz="0" w:space="0" w:color="auto"/>
      </w:divBdr>
      <w:divsChild>
        <w:div w:id="1273903697">
          <w:marLeft w:val="0"/>
          <w:marRight w:val="0"/>
          <w:marTop w:val="0"/>
          <w:marBottom w:val="0"/>
          <w:divBdr>
            <w:top w:val="none" w:sz="0" w:space="0" w:color="auto"/>
            <w:left w:val="none" w:sz="0" w:space="0" w:color="auto"/>
            <w:bottom w:val="none" w:sz="0" w:space="0" w:color="auto"/>
            <w:right w:val="none" w:sz="0" w:space="0" w:color="auto"/>
          </w:divBdr>
          <w:divsChild>
            <w:div w:id="1326205625">
              <w:marLeft w:val="0"/>
              <w:marRight w:val="0"/>
              <w:marTop w:val="0"/>
              <w:marBottom w:val="0"/>
              <w:divBdr>
                <w:top w:val="none" w:sz="0" w:space="0" w:color="auto"/>
                <w:left w:val="none" w:sz="0" w:space="0" w:color="auto"/>
                <w:bottom w:val="none" w:sz="0" w:space="0" w:color="auto"/>
                <w:right w:val="none" w:sz="0" w:space="0" w:color="auto"/>
              </w:divBdr>
              <w:divsChild>
                <w:div w:id="5678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7723832">
      <w:bodyDiv w:val="1"/>
      <w:marLeft w:val="0"/>
      <w:marRight w:val="0"/>
      <w:marTop w:val="0"/>
      <w:marBottom w:val="0"/>
      <w:divBdr>
        <w:top w:val="none" w:sz="0" w:space="0" w:color="auto"/>
        <w:left w:val="none" w:sz="0" w:space="0" w:color="auto"/>
        <w:bottom w:val="none" w:sz="0" w:space="0" w:color="auto"/>
        <w:right w:val="none" w:sz="0" w:space="0" w:color="auto"/>
      </w:divBdr>
      <w:divsChild>
        <w:div w:id="1329552847">
          <w:marLeft w:val="0"/>
          <w:marRight w:val="0"/>
          <w:marTop w:val="0"/>
          <w:marBottom w:val="0"/>
          <w:divBdr>
            <w:top w:val="none" w:sz="0" w:space="0" w:color="auto"/>
            <w:left w:val="none" w:sz="0" w:space="0" w:color="auto"/>
            <w:bottom w:val="none" w:sz="0" w:space="0" w:color="auto"/>
            <w:right w:val="none" w:sz="0" w:space="0" w:color="auto"/>
          </w:divBdr>
          <w:divsChild>
            <w:div w:id="1508327250">
              <w:marLeft w:val="0"/>
              <w:marRight w:val="0"/>
              <w:marTop w:val="0"/>
              <w:marBottom w:val="0"/>
              <w:divBdr>
                <w:top w:val="none" w:sz="0" w:space="0" w:color="auto"/>
                <w:left w:val="none" w:sz="0" w:space="0" w:color="auto"/>
                <w:bottom w:val="none" w:sz="0" w:space="0" w:color="auto"/>
                <w:right w:val="none" w:sz="0" w:space="0" w:color="auto"/>
              </w:divBdr>
              <w:divsChild>
                <w:div w:id="4528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93151">
      <w:bodyDiv w:val="1"/>
      <w:marLeft w:val="0"/>
      <w:marRight w:val="0"/>
      <w:marTop w:val="0"/>
      <w:marBottom w:val="0"/>
      <w:divBdr>
        <w:top w:val="none" w:sz="0" w:space="0" w:color="auto"/>
        <w:left w:val="none" w:sz="0" w:space="0" w:color="auto"/>
        <w:bottom w:val="none" w:sz="0" w:space="0" w:color="auto"/>
        <w:right w:val="none" w:sz="0" w:space="0" w:color="auto"/>
      </w:divBdr>
      <w:divsChild>
        <w:div w:id="1521040354">
          <w:marLeft w:val="0"/>
          <w:marRight w:val="0"/>
          <w:marTop w:val="0"/>
          <w:marBottom w:val="0"/>
          <w:divBdr>
            <w:top w:val="none" w:sz="0" w:space="0" w:color="auto"/>
            <w:left w:val="none" w:sz="0" w:space="0" w:color="auto"/>
            <w:bottom w:val="none" w:sz="0" w:space="0" w:color="auto"/>
            <w:right w:val="none" w:sz="0" w:space="0" w:color="auto"/>
          </w:divBdr>
          <w:divsChild>
            <w:div w:id="1055280412">
              <w:marLeft w:val="0"/>
              <w:marRight w:val="0"/>
              <w:marTop w:val="0"/>
              <w:marBottom w:val="0"/>
              <w:divBdr>
                <w:top w:val="none" w:sz="0" w:space="0" w:color="auto"/>
                <w:left w:val="none" w:sz="0" w:space="0" w:color="auto"/>
                <w:bottom w:val="none" w:sz="0" w:space="0" w:color="auto"/>
                <w:right w:val="none" w:sz="0" w:space="0" w:color="auto"/>
              </w:divBdr>
              <w:divsChild>
                <w:div w:id="7669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52571">
      <w:bodyDiv w:val="1"/>
      <w:marLeft w:val="0"/>
      <w:marRight w:val="0"/>
      <w:marTop w:val="0"/>
      <w:marBottom w:val="0"/>
      <w:divBdr>
        <w:top w:val="none" w:sz="0" w:space="0" w:color="auto"/>
        <w:left w:val="none" w:sz="0" w:space="0" w:color="auto"/>
        <w:bottom w:val="none" w:sz="0" w:space="0" w:color="auto"/>
        <w:right w:val="none" w:sz="0" w:space="0" w:color="auto"/>
      </w:divBdr>
    </w:div>
    <w:div w:id="1990137480">
      <w:bodyDiv w:val="1"/>
      <w:marLeft w:val="0"/>
      <w:marRight w:val="0"/>
      <w:marTop w:val="0"/>
      <w:marBottom w:val="0"/>
      <w:divBdr>
        <w:top w:val="none" w:sz="0" w:space="0" w:color="auto"/>
        <w:left w:val="none" w:sz="0" w:space="0" w:color="auto"/>
        <w:bottom w:val="none" w:sz="0" w:space="0" w:color="auto"/>
        <w:right w:val="none" w:sz="0" w:space="0" w:color="auto"/>
      </w:divBdr>
    </w:div>
    <w:div w:id="2105760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D5BF5-3D7B-E84F-800B-4E79C2FA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1</TotalTime>
  <Pages>3</Pages>
  <Words>1651</Words>
  <Characters>8401</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Robey,Caleb J</cp:lastModifiedBy>
  <cp:revision>2</cp:revision>
  <cp:lastPrinted>2018-10-10T03:33:00Z</cp:lastPrinted>
  <dcterms:created xsi:type="dcterms:W3CDTF">2018-12-13T13:12:00Z</dcterms:created>
  <dcterms:modified xsi:type="dcterms:W3CDTF">2018-12-13T13:12:00Z</dcterms:modified>
</cp:coreProperties>
</file>